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607C9" w14:textId="77777777" w:rsidR="00CE6B03" w:rsidRDefault="00CE6B03" w:rsidP="00CE6B03">
      <w:pPr>
        <w:pStyle w:val="Heading"/>
        <w:ind w:firstLine="720"/>
        <w:jc w:val="right"/>
        <w:rPr>
          <w:lang w:val="pt-BR"/>
        </w:rPr>
      </w:pPr>
      <w:r>
        <w:rPr>
          <w:lang w:val="pt-BR"/>
        </w:rPr>
        <w:t>Sistema de Estacionamento</w:t>
      </w:r>
    </w:p>
    <w:p w14:paraId="30E134D6" w14:textId="77777777" w:rsidR="00AE3CFB" w:rsidRPr="00FC5835" w:rsidRDefault="00FC5835">
      <w:pPr>
        <w:pStyle w:val="Ttulo"/>
        <w:jc w:val="right"/>
        <w:rPr>
          <w:lang w:val="pt-BR"/>
        </w:rPr>
      </w:pPr>
      <w:r>
        <w:fldChar w:fldCharType="begin"/>
      </w:r>
      <w:r w:rsidRPr="00FC5835">
        <w:rPr>
          <w:lang w:val="pt-BR"/>
        </w:rPr>
        <w:instrText xml:space="preserve"> TITLE  \* MERGEFORMAT </w:instrText>
      </w:r>
      <w:r>
        <w:fldChar w:fldCharType="separate"/>
      </w:r>
      <w:r w:rsidRPr="00FC5835">
        <w:rPr>
          <w:lang w:val="pt-BR"/>
        </w:rPr>
        <w:t>Especificação dos Requisitos de Software</w:t>
      </w:r>
      <w:r>
        <w:fldChar w:fldCharType="end"/>
      </w:r>
    </w:p>
    <w:p w14:paraId="139DEF0C" w14:textId="77777777" w:rsidR="00AE3CFB" w:rsidRDefault="00AE3CFB">
      <w:pPr>
        <w:rPr>
          <w:lang w:val="fr-FR"/>
        </w:rPr>
      </w:pPr>
    </w:p>
    <w:p w14:paraId="2CE864AB" w14:textId="77777777" w:rsidR="00AE3CFB" w:rsidRDefault="00AE3CFB">
      <w:pPr>
        <w:rPr>
          <w:lang w:val="fr-FR"/>
        </w:rPr>
      </w:pPr>
    </w:p>
    <w:p w14:paraId="6A6ACEA2" w14:textId="5FCC4129" w:rsidR="00AE3CFB" w:rsidRPr="00CE6B03" w:rsidRDefault="00FC5835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14:paraId="1E8606E1" w14:textId="77777777" w:rsidR="00AE3CFB" w:rsidRPr="00CE6B03" w:rsidRDefault="00AE3CFB">
      <w:pPr>
        <w:pStyle w:val="Ttulo"/>
        <w:rPr>
          <w:sz w:val="28"/>
          <w:szCs w:val="28"/>
          <w:lang w:val="pt-BR"/>
        </w:rPr>
      </w:pPr>
    </w:p>
    <w:p w14:paraId="16C29A0B" w14:textId="77777777" w:rsidR="00AE3CFB" w:rsidRPr="00CE6B03" w:rsidRDefault="00AE3CFB">
      <w:pPr>
        <w:jc w:val="right"/>
        <w:rPr>
          <w:lang w:val="pt-BR"/>
        </w:rPr>
      </w:pPr>
    </w:p>
    <w:p w14:paraId="5049A3E7" w14:textId="77777777" w:rsidR="00AE3CFB" w:rsidRDefault="00AE3CFB">
      <w:pPr>
        <w:pStyle w:val="Corpodetexto"/>
        <w:rPr>
          <w:lang w:val="fr-FR"/>
        </w:rPr>
      </w:pPr>
    </w:p>
    <w:p w14:paraId="3421C6BC" w14:textId="77777777" w:rsidR="00AE3CFB" w:rsidRDefault="00AE3CFB">
      <w:pPr>
        <w:pStyle w:val="Corpodetexto"/>
        <w:rPr>
          <w:lang w:val="fr-FR"/>
        </w:rPr>
        <w:sectPr w:rsidR="00AE3CFB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0ED1F0C4" w14:textId="77777777" w:rsidR="00AE3CFB" w:rsidRDefault="00FC5835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E3CFB" w14:paraId="5DD7CA90" w14:textId="77777777" w:rsidTr="00BD7C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0E5A35" w14:textId="77777777" w:rsidR="00AE3CFB" w:rsidRDefault="00FC5835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77646" w14:textId="77777777" w:rsidR="00AE3CFB" w:rsidRDefault="00FC5835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13F28" w14:textId="77777777" w:rsidR="00AE3CFB" w:rsidRDefault="00FC5835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0D8BD" w14:textId="77777777" w:rsidR="00AE3CFB" w:rsidRDefault="00FC5835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BD7C2D" w:rsidRPr="00BD7C2D" w14:paraId="14BA03FB" w14:textId="77777777" w:rsidTr="00BD7C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2D27A" w14:textId="20BD7B77" w:rsidR="00BD7C2D" w:rsidRDefault="00BD7C2D" w:rsidP="00BD7C2D">
            <w:pPr>
              <w:pStyle w:val="Tabletext"/>
            </w:pPr>
            <w:r>
              <w:rPr>
                <w:lang w:val="pt-BR"/>
              </w:rPr>
              <w:t>17/06/21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155D5" w14:textId="3C0181AF" w:rsidR="00BD7C2D" w:rsidRDefault="00BD7C2D" w:rsidP="00BD7C2D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6991B" w14:textId="3DA8A2E3" w:rsidR="00BD7C2D" w:rsidRDefault="00BD7C2D" w:rsidP="00BD7C2D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Primeira versão do documento.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5DFB3" w14:textId="77777777" w:rsidR="00BD7C2D" w:rsidRDefault="00BD7C2D" w:rsidP="00BD7C2D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Denir de Assis Junior</w:t>
            </w:r>
          </w:p>
          <w:p w14:paraId="77BC7AA5" w14:textId="2EB3A4EE" w:rsidR="00BD7C2D" w:rsidRPr="00BD7C2D" w:rsidRDefault="00BD7C2D" w:rsidP="00BD7C2D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Lucas Faustini de Melo</w:t>
            </w:r>
          </w:p>
        </w:tc>
      </w:tr>
      <w:tr w:rsidR="00AE3CFB" w:rsidRPr="00BD7C2D" w14:paraId="0E619133" w14:textId="77777777" w:rsidTr="00BD7C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7675C" w14:textId="77777777" w:rsidR="00AE3CFB" w:rsidRPr="00BD7C2D" w:rsidRDefault="00AE3CFB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51095" w14:textId="77777777" w:rsidR="00AE3CFB" w:rsidRPr="00BD7C2D" w:rsidRDefault="00AE3CFB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A0E01" w14:textId="77777777" w:rsidR="00AE3CFB" w:rsidRPr="00BD7C2D" w:rsidRDefault="00AE3CFB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80917" w14:textId="77777777" w:rsidR="00AE3CFB" w:rsidRPr="00BD7C2D" w:rsidRDefault="00AE3CFB">
            <w:pPr>
              <w:pStyle w:val="Tabletext"/>
              <w:rPr>
                <w:lang w:val="pt-BR"/>
              </w:rPr>
            </w:pPr>
          </w:p>
        </w:tc>
      </w:tr>
      <w:tr w:rsidR="00AE3CFB" w:rsidRPr="00BD7C2D" w14:paraId="364C184B" w14:textId="77777777" w:rsidTr="00BD7C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BFCD6" w14:textId="77777777" w:rsidR="00AE3CFB" w:rsidRPr="00BD7C2D" w:rsidRDefault="00AE3CFB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F7721" w14:textId="77777777" w:rsidR="00AE3CFB" w:rsidRPr="00BD7C2D" w:rsidRDefault="00AE3CFB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A2193" w14:textId="77777777" w:rsidR="00AE3CFB" w:rsidRPr="00BD7C2D" w:rsidRDefault="00AE3CFB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6F685" w14:textId="77777777" w:rsidR="00AE3CFB" w:rsidRPr="00BD7C2D" w:rsidRDefault="00AE3CFB">
            <w:pPr>
              <w:pStyle w:val="Tabletext"/>
              <w:rPr>
                <w:lang w:val="pt-BR"/>
              </w:rPr>
            </w:pPr>
          </w:p>
        </w:tc>
      </w:tr>
      <w:tr w:rsidR="00AE3CFB" w:rsidRPr="00BD7C2D" w14:paraId="532A4E58" w14:textId="77777777" w:rsidTr="00BD7C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CD621" w14:textId="77777777" w:rsidR="00AE3CFB" w:rsidRPr="00BD7C2D" w:rsidRDefault="00AE3CFB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F8482" w14:textId="77777777" w:rsidR="00AE3CFB" w:rsidRPr="00BD7C2D" w:rsidRDefault="00AE3CFB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B44DE" w14:textId="77777777" w:rsidR="00AE3CFB" w:rsidRPr="00BD7C2D" w:rsidRDefault="00AE3CFB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DEA16" w14:textId="77777777" w:rsidR="00AE3CFB" w:rsidRPr="00BD7C2D" w:rsidRDefault="00AE3CFB">
            <w:pPr>
              <w:pStyle w:val="Tabletext"/>
              <w:rPr>
                <w:lang w:val="pt-BR"/>
              </w:rPr>
            </w:pPr>
          </w:p>
        </w:tc>
      </w:tr>
    </w:tbl>
    <w:p w14:paraId="190C6594" w14:textId="77777777" w:rsidR="00AE3CFB" w:rsidRPr="00BD7C2D" w:rsidRDefault="00AE3CFB">
      <w:pPr>
        <w:rPr>
          <w:lang w:val="pt-BR"/>
        </w:rPr>
      </w:pPr>
    </w:p>
    <w:p w14:paraId="0BA1AFEB" w14:textId="77777777" w:rsidR="00AE3CFB" w:rsidRPr="00AE059E" w:rsidRDefault="00FC5835">
      <w:pPr>
        <w:pStyle w:val="Ttulo"/>
        <w:rPr>
          <w:lang w:val="pt-BR"/>
        </w:rPr>
      </w:pPr>
      <w:r w:rsidRPr="00BD7C2D"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54E672FB" w14:textId="77777777" w:rsidR="00AE3CFB" w:rsidRPr="00AE059E" w:rsidRDefault="00FC5835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fldChar w:fldCharType="begin"/>
      </w:r>
      <w:r w:rsidRPr="00AE059E">
        <w:rPr>
          <w:lang w:val="pt-BR"/>
        </w:rPr>
        <w:instrText xml:space="preserve"> TOC \o "1-3" </w:instrText>
      </w:r>
      <w:r>
        <w:fldChar w:fldCharType="separate"/>
      </w:r>
      <w:r>
        <w:rPr>
          <w:noProof/>
          <w:lang w:val="pt-BR"/>
        </w:rPr>
        <w:t>1.</w:t>
      </w:r>
      <w:r w:rsidRPr="00AE059E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Introdução</w:t>
      </w:r>
      <w:r w:rsidRPr="00AE059E">
        <w:rPr>
          <w:noProof/>
          <w:lang w:val="pt-BR"/>
        </w:rPr>
        <w:tab/>
      </w:r>
      <w:r>
        <w:rPr>
          <w:noProof/>
        </w:rPr>
        <w:fldChar w:fldCharType="begin"/>
      </w:r>
      <w:r w:rsidRPr="00AE059E">
        <w:rPr>
          <w:noProof/>
          <w:lang w:val="pt-BR"/>
        </w:rPr>
        <w:instrText xml:space="preserve"> PAGEREF _Toc18208043 \h </w:instrText>
      </w:r>
      <w:r>
        <w:rPr>
          <w:noProof/>
        </w:rPr>
      </w:r>
      <w:r>
        <w:rPr>
          <w:noProof/>
        </w:rPr>
        <w:fldChar w:fldCharType="separate"/>
      </w:r>
      <w:r w:rsidRPr="00AE059E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27D5F242" w14:textId="77777777" w:rsidR="00AE3CFB" w:rsidRPr="00AE059E" w:rsidRDefault="00FC5835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1.1</w:t>
      </w:r>
      <w:r w:rsidRPr="00AE059E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Finalidade</w:t>
      </w:r>
      <w:r w:rsidRPr="00AE059E">
        <w:rPr>
          <w:noProof/>
          <w:lang w:val="pt-BR"/>
        </w:rPr>
        <w:tab/>
      </w:r>
      <w:r>
        <w:rPr>
          <w:noProof/>
        </w:rPr>
        <w:fldChar w:fldCharType="begin"/>
      </w:r>
      <w:r w:rsidRPr="00AE059E">
        <w:rPr>
          <w:noProof/>
          <w:lang w:val="pt-BR"/>
        </w:rPr>
        <w:instrText xml:space="preserve"> PAGEREF _Toc18208044 \h </w:instrText>
      </w:r>
      <w:r>
        <w:rPr>
          <w:noProof/>
        </w:rPr>
      </w:r>
      <w:r>
        <w:rPr>
          <w:noProof/>
        </w:rPr>
        <w:fldChar w:fldCharType="separate"/>
      </w:r>
      <w:r w:rsidRPr="00AE059E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55BB971B" w14:textId="77777777" w:rsidR="00AE3CFB" w:rsidRPr="00AE059E" w:rsidRDefault="00FC5835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1.2</w:t>
      </w:r>
      <w:r w:rsidRPr="00AE059E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Escopo</w:t>
      </w:r>
      <w:r w:rsidRPr="00AE059E">
        <w:rPr>
          <w:noProof/>
          <w:lang w:val="pt-BR"/>
        </w:rPr>
        <w:tab/>
      </w:r>
      <w:r>
        <w:rPr>
          <w:noProof/>
        </w:rPr>
        <w:fldChar w:fldCharType="begin"/>
      </w:r>
      <w:r w:rsidRPr="00AE059E">
        <w:rPr>
          <w:noProof/>
          <w:lang w:val="pt-BR"/>
        </w:rPr>
        <w:instrText xml:space="preserve"> PAGEREF _Toc18208045 \h </w:instrText>
      </w:r>
      <w:r>
        <w:rPr>
          <w:noProof/>
        </w:rPr>
      </w:r>
      <w:r>
        <w:rPr>
          <w:noProof/>
        </w:rPr>
        <w:fldChar w:fldCharType="separate"/>
      </w:r>
      <w:r w:rsidRPr="00AE059E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5391CC1D" w14:textId="0A776C48" w:rsidR="00AE3CFB" w:rsidRPr="00AE059E" w:rsidRDefault="00FC5835" w:rsidP="00AE059E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1.</w:t>
      </w:r>
      <w:r w:rsidR="00AE059E">
        <w:rPr>
          <w:noProof/>
          <w:lang w:val="pt-BR"/>
        </w:rPr>
        <w:t>3</w:t>
      </w:r>
      <w:r w:rsidRPr="00AE059E"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Visão Geral</w:t>
      </w:r>
      <w:r w:rsidRPr="00AE059E">
        <w:rPr>
          <w:noProof/>
          <w:lang w:val="pt-BR"/>
        </w:rPr>
        <w:tab/>
      </w:r>
      <w:r>
        <w:rPr>
          <w:noProof/>
        </w:rPr>
        <w:fldChar w:fldCharType="begin"/>
      </w:r>
      <w:r w:rsidRPr="00AE059E">
        <w:rPr>
          <w:noProof/>
          <w:lang w:val="pt-BR"/>
        </w:rPr>
        <w:instrText xml:space="preserve"> PAGEREF _Toc18208049 \h </w:instrText>
      </w:r>
      <w:r>
        <w:rPr>
          <w:noProof/>
        </w:rPr>
      </w:r>
      <w:r>
        <w:rPr>
          <w:noProof/>
        </w:rPr>
        <w:fldChar w:fldCharType="separate"/>
      </w:r>
      <w:r w:rsidRPr="00AE059E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1B50653B" w14:textId="6414C088" w:rsidR="00AE3CFB" w:rsidRPr="00AE059E" w:rsidRDefault="00AE059E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</w:t>
      </w:r>
      <w:r w:rsidR="00FC5835">
        <w:rPr>
          <w:noProof/>
          <w:lang w:val="pt-BR"/>
        </w:rPr>
        <w:t>.</w:t>
      </w:r>
      <w:r w:rsidR="00FC5835" w:rsidRPr="00AE059E">
        <w:rPr>
          <w:noProof/>
          <w:snapToGrid/>
          <w:sz w:val="24"/>
          <w:szCs w:val="24"/>
          <w:lang w:val="pt-BR"/>
        </w:rPr>
        <w:tab/>
      </w:r>
      <w:r w:rsidR="00FC5835">
        <w:rPr>
          <w:noProof/>
          <w:lang w:val="pt-BR"/>
        </w:rPr>
        <w:t>Requisitos Específicos</w:t>
      </w:r>
      <w:r w:rsidR="00FC5835" w:rsidRPr="00AE059E">
        <w:rPr>
          <w:noProof/>
          <w:lang w:val="pt-BR"/>
        </w:rPr>
        <w:tab/>
      </w:r>
      <w:r w:rsidR="00FC5835">
        <w:rPr>
          <w:noProof/>
        </w:rPr>
        <w:fldChar w:fldCharType="begin"/>
      </w:r>
      <w:r w:rsidR="00FC5835" w:rsidRPr="00AE059E">
        <w:rPr>
          <w:noProof/>
          <w:lang w:val="pt-BR"/>
        </w:rPr>
        <w:instrText xml:space="preserve"> PAGEREF _Toc18208050 \h </w:instrText>
      </w:r>
      <w:r w:rsidR="00FC5835">
        <w:rPr>
          <w:noProof/>
        </w:rPr>
      </w:r>
      <w:r w:rsidR="00FC5835">
        <w:rPr>
          <w:noProof/>
        </w:rPr>
        <w:fldChar w:fldCharType="separate"/>
      </w:r>
      <w:r w:rsidR="00FC5835" w:rsidRPr="00AE059E">
        <w:rPr>
          <w:noProof/>
          <w:lang w:val="pt-BR"/>
        </w:rPr>
        <w:t>5</w:t>
      </w:r>
      <w:r w:rsidR="00FC5835">
        <w:rPr>
          <w:noProof/>
        </w:rPr>
        <w:fldChar w:fldCharType="end"/>
      </w:r>
    </w:p>
    <w:p w14:paraId="76484319" w14:textId="0F705DF6" w:rsidR="00AE3CFB" w:rsidRPr="00AE059E" w:rsidRDefault="00AE059E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</w:t>
      </w:r>
      <w:r w:rsidR="00FC5835">
        <w:rPr>
          <w:noProof/>
          <w:lang w:val="pt-BR"/>
        </w:rPr>
        <w:t>.1</w:t>
      </w:r>
      <w:r w:rsidR="00FC5835" w:rsidRPr="00AE059E">
        <w:rPr>
          <w:noProof/>
          <w:snapToGrid/>
          <w:sz w:val="24"/>
          <w:szCs w:val="24"/>
          <w:lang w:val="pt-BR"/>
        </w:rPr>
        <w:tab/>
      </w:r>
      <w:r w:rsidR="00FC5835">
        <w:rPr>
          <w:noProof/>
          <w:lang w:val="pt-BR"/>
        </w:rPr>
        <w:t>Funcionalidade</w:t>
      </w:r>
      <w:r w:rsidR="00FC5835" w:rsidRPr="00AE059E">
        <w:rPr>
          <w:noProof/>
          <w:lang w:val="pt-BR"/>
        </w:rPr>
        <w:tab/>
      </w:r>
      <w:r w:rsidR="00FC5835">
        <w:rPr>
          <w:noProof/>
        </w:rPr>
        <w:fldChar w:fldCharType="begin"/>
      </w:r>
      <w:r w:rsidR="00FC5835" w:rsidRPr="00AE059E">
        <w:rPr>
          <w:noProof/>
          <w:lang w:val="pt-BR"/>
        </w:rPr>
        <w:instrText xml:space="preserve"> PAGEREF _Toc18208051 \h </w:instrText>
      </w:r>
      <w:r w:rsidR="00FC5835">
        <w:rPr>
          <w:noProof/>
        </w:rPr>
      </w:r>
      <w:r w:rsidR="00FC5835">
        <w:rPr>
          <w:noProof/>
        </w:rPr>
        <w:fldChar w:fldCharType="separate"/>
      </w:r>
      <w:r w:rsidR="00FC5835" w:rsidRPr="00AE059E">
        <w:rPr>
          <w:noProof/>
          <w:lang w:val="pt-BR"/>
        </w:rPr>
        <w:t>5</w:t>
      </w:r>
      <w:r w:rsidR="00FC5835">
        <w:rPr>
          <w:noProof/>
        </w:rPr>
        <w:fldChar w:fldCharType="end"/>
      </w:r>
    </w:p>
    <w:p w14:paraId="4D431EE7" w14:textId="223C3D32" w:rsidR="00AE3CFB" w:rsidRPr="00AE059E" w:rsidRDefault="00AE059E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</w:t>
      </w:r>
      <w:r w:rsidR="00FC5835">
        <w:rPr>
          <w:noProof/>
          <w:lang w:val="pt-BR"/>
        </w:rPr>
        <w:t>.1.1</w:t>
      </w:r>
      <w:r w:rsidR="00FC5835" w:rsidRPr="00AE059E">
        <w:rPr>
          <w:noProof/>
          <w:snapToGrid/>
          <w:sz w:val="24"/>
          <w:szCs w:val="24"/>
          <w:lang w:val="pt-BR"/>
        </w:rPr>
        <w:tab/>
      </w:r>
      <w:r w:rsidR="00FC5835">
        <w:rPr>
          <w:noProof/>
          <w:lang w:val="pt-BR"/>
        </w:rPr>
        <w:t>&lt;Requisito Funcional Um&gt;</w:t>
      </w:r>
      <w:r w:rsidR="00FC5835" w:rsidRPr="00AE059E">
        <w:rPr>
          <w:noProof/>
          <w:lang w:val="pt-BR"/>
        </w:rPr>
        <w:tab/>
      </w:r>
      <w:r w:rsidR="00FC5835">
        <w:rPr>
          <w:noProof/>
        </w:rPr>
        <w:fldChar w:fldCharType="begin"/>
      </w:r>
      <w:r w:rsidR="00FC5835" w:rsidRPr="00AE059E">
        <w:rPr>
          <w:noProof/>
          <w:lang w:val="pt-BR"/>
        </w:rPr>
        <w:instrText xml:space="preserve"> PAGEREF _Toc18208052 \h </w:instrText>
      </w:r>
      <w:r w:rsidR="00FC5835">
        <w:rPr>
          <w:noProof/>
        </w:rPr>
      </w:r>
      <w:r w:rsidR="00FC5835">
        <w:rPr>
          <w:noProof/>
        </w:rPr>
        <w:fldChar w:fldCharType="separate"/>
      </w:r>
      <w:r w:rsidR="00FC5835" w:rsidRPr="00AE059E">
        <w:rPr>
          <w:noProof/>
          <w:lang w:val="pt-BR"/>
        </w:rPr>
        <w:t>5</w:t>
      </w:r>
      <w:r w:rsidR="00FC5835">
        <w:rPr>
          <w:noProof/>
        </w:rPr>
        <w:fldChar w:fldCharType="end"/>
      </w:r>
    </w:p>
    <w:p w14:paraId="23055179" w14:textId="4F2B5CBC" w:rsidR="00AE3CFB" w:rsidRDefault="00AE059E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2</w:t>
      </w:r>
      <w:r w:rsidR="00FC5835">
        <w:rPr>
          <w:noProof/>
          <w:lang w:val="pt-BR"/>
        </w:rPr>
        <w:t>.2</w:t>
      </w:r>
      <w:r w:rsidR="00FC5835">
        <w:rPr>
          <w:noProof/>
          <w:snapToGrid/>
          <w:sz w:val="24"/>
          <w:szCs w:val="24"/>
          <w:lang w:val="fr-FR"/>
        </w:rPr>
        <w:tab/>
      </w:r>
      <w:r w:rsidR="00FC5835">
        <w:rPr>
          <w:noProof/>
          <w:lang w:val="pt-BR"/>
        </w:rPr>
        <w:t>Usabilidade</w:t>
      </w:r>
      <w:r w:rsidR="00FC5835">
        <w:rPr>
          <w:noProof/>
          <w:lang w:val="fr-FR"/>
        </w:rPr>
        <w:tab/>
      </w:r>
      <w:r w:rsidR="00FC5835">
        <w:rPr>
          <w:noProof/>
        </w:rPr>
        <w:fldChar w:fldCharType="begin"/>
      </w:r>
      <w:r w:rsidR="00FC5835">
        <w:rPr>
          <w:noProof/>
          <w:lang w:val="fr-FR"/>
        </w:rPr>
        <w:instrText xml:space="preserve"> PAGEREF _Toc18208053 \h </w:instrText>
      </w:r>
      <w:r w:rsidR="00FC5835">
        <w:rPr>
          <w:noProof/>
        </w:rPr>
      </w:r>
      <w:r w:rsidR="00FC5835">
        <w:rPr>
          <w:noProof/>
        </w:rPr>
        <w:fldChar w:fldCharType="separate"/>
      </w:r>
      <w:r w:rsidR="00FC5835">
        <w:rPr>
          <w:noProof/>
          <w:lang w:val="fr-FR"/>
        </w:rPr>
        <w:t>5</w:t>
      </w:r>
      <w:r w:rsidR="00FC5835">
        <w:rPr>
          <w:noProof/>
        </w:rPr>
        <w:fldChar w:fldCharType="end"/>
      </w:r>
    </w:p>
    <w:p w14:paraId="1E13425C" w14:textId="4EC56F5C" w:rsidR="00AE3CFB" w:rsidRDefault="00AE059E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2</w:t>
      </w:r>
      <w:r w:rsidR="00FC5835">
        <w:rPr>
          <w:noProof/>
          <w:lang w:val="pt-BR"/>
        </w:rPr>
        <w:t>.2.1</w:t>
      </w:r>
      <w:r w:rsidR="00FC5835">
        <w:rPr>
          <w:noProof/>
          <w:snapToGrid/>
          <w:sz w:val="24"/>
          <w:szCs w:val="24"/>
          <w:lang w:val="fr-FR"/>
        </w:rPr>
        <w:tab/>
      </w:r>
      <w:r w:rsidR="00FC5835">
        <w:rPr>
          <w:noProof/>
          <w:lang w:val="pt-BR"/>
        </w:rPr>
        <w:t>&lt;Requisito de Usabilidade Um&gt;</w:t>
      </w:r>
      <w:r w:rsidR="00FC5835">
        <w:rPr>
          <w:noProof/>
          <w:lang w:val="fr-FR"/>
        </w:rPr>
        <w:tab/>
      </w:r>
      <w:r w:rsidR="00FC5835">
        <w:rPr>
          <w:noProof/>
        </w:rPr>
        <w:fldChar w:fldCharType="begin"/>
      </w:r>
      <w:r w:rsidR="00FC5835">
        <w:rPr>
          <w:noProof/>
          <w:lang w:val="fr-FR"/>
        </w:rPr>
        <w:instrText xml:space="preserve"> PAGEREF _Toc18208054 \h </w:instrText>
      </w:r>
      <w:r w:rsidR="00FC5835">
        <w:rPr>
          <w:noProof/>
        </w:rPr>
      </w:r>
      <w:r w:rsidR="00FC5835">
        <w:rPr>
          <w:noProof/>
        </w:rPr>
        <w:fldChar w:fldCharType="separate"/>
      </w:r>
      <w:r w:rsidR="00FC5835">
        <w:rPr>
          <w:noProof/>
          <w:lang w:val="fr-FR"/>
        </w:rPr>
        <w:t>6</w:t>
      </w:r>
      <w:r w:rsidR="00FC5835">
        <w:rPr>
          <w:noProof/>
        </w:rPr>
        <w:fldChar w:fldCharType="end"/>
      </w:r>
    </w:p>
    <w:p w14:paraId="63E58E20" w14:textId="5FDD19FF" w:rsidR="00AE3CFB" w:rsidRDefault="00AE059E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2</w:t>
      </w:r>
      <w:r w:rsidR="00FC5835">
        <w:rPr>
          <w:noProof/>
          <w:lang w:val="pt-BR"/>
        </w:rPr>
        <w:t>.3</w:t>
      </w:r>
      <w:r w:rsidR="00FC5835">
        <w:rPr>
          <w:noProof/>
          <w:snapToGrid/>
          <w:sz w:val="24"/>
          <w:szCs w:val="24"/>
          <w:lang w:val="fr-FR"/>
        </w:rPr>
        <w:tab/>
      </w:r>
      <w:r w:rsidR="00FC5835">
        <w:rPr>
          <w:noProof/>
          <w:lang w:val="pt-BR"/>
        </w:rPr>
        <w:t>Confiabilidade</w:t>
      </w:r>
      <w:r w:rsidR="00FC5835">
        <w:rPr>
          <w:noProof/>
          <w:lang w:val="fr-FR"/>
        </w:rPr>
        <w:tab/>
      </w:r>
      <w:r w:rsidR="00FC5835">
        <w:rPr>
          <w:noProof/>
        </w:rPr>
        <w:fldChar w:fldCharType="begin"/>
      </w:r>
      <w:r w:rsidR="00FC5835">
        <w:rPr>
          <w:noProof/>
          <w:lang w:val="fr-FR"/>
        </w:rPr>
        <w:instrText xml:space="preserve"> PAGEREF _Toc18208055 \h </w:instrText>
      </w:r>
      <w:r w:rsidR="00FC5835">
        <w:rPr>
          <w:noProof/>
        </w:rPr>
      </w:r>
      <w:r w:rsidR="00FC5835">
        <w:rPr>
          <w:noProof/>
        </w:rPr>
        <w:fldChar w:fldCharType="separate"/>
      </w:r>
      <w:r w:rsidR="00FC5835">
        <w:rPr>
          <w:noProof/>
          <w:lang w:val="fr-FR"/>
        </w:rPr>
        <w:t>6</w:t>
      </w:r>
      <w:r w:rsidR="00FC5835">
        <w:rPr>
          <w:noProof/>
        </w:rPr>
        <w:fldChar w:fldCharType="end"/>
      </w:r>
    </w:p>
    <w:p w14:paraId="788A3F22" w14:textId="57711D0B" w:rsidR="00AE3CFB" w:rsidRDefault="00AE059E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2</w:t>
      </w:r>
      <w:r w:rsidR="00FC5835">
        <w:rPr>
          <w:noProof/>
          <w:lang w:val="pt-BR"/>
        </w:rPr>
        <w:t>.3.1</w:t>
      </w:r>
      <w:r w:rsidR="00FC5835">
        <w:rPr>
          <w:noProof/>
          <w:snapToGrid/>
          <w:sz w:val="24"/>
          <w:szCs w:val="24"/>
          <w:lang w:val="fr-FR"/>
        </w:rPr>
        <w:tab/>
      </w:r>
      <w:r w:rsidR="00FC5835">
        <w:rPr>
          <w:noProof/>
          <w:lang w:val="pt-BR"/>
        </w:rPr>
        <w:t>&lt;Requisito de Confiabilidade Um&gt;</w:t>
      </w:r>
      <w:r w:rsidR="00FC5835">
        <w:rPr>
          <w:noProof/>
          <w:lang w:val="fr-FR"/>
        </w:rPr>
        <w:tab/>
      </w:r>
      <w:r w:rsidR="00FC5835">
        <w:rPr>
          <w:noProof/>
        </w:rPr>
        <w:fldChar w:fldCharType="begin"/>
      </w:r>
      <w:r w:rsidR="00FC5835">
        <w:rPr>
          <w:noProof/>
          <w:lang w:val="fr-FR"/>
        </w:rPr>
        <w:instrText xml:space="preserve"> PAGEREF _Toc18208056 \h </w:instrText>
      </w:r>
      <w:r w:rsidR="00FC5835">
        <w:rPr>
          <w:noProof/>
        </w:rPr>
      </w:r>
      <w:r w:rsidR="00FC5835">
        <w:rPr>
          <w:noProof/>
        </w:rPr>
        <w:fldChar w:fldCharType="separate"/>
      </w:r>
      <w:r w:rsidR="00FC5835">
        <w:rPr>
          <w:noProof/>
          <w:lang w:val="fr-FR"/>
        </w:rPr>
        <w:t>6</w:t>
      </w:r>
      <w:r w:rsidR="00FC5835">
        <w:rPr>
          <w:noProof/>
        </w:rPr>
        <w:fldChar w:fldCharType="end"/>
      </w:r>
    </w:p>
    <w:p w14:paraId="6AA4EF90" w14:textId="3BEDBEE5" w:rsidR="00AE3CFB" w:rsidRPr="00AE059E" w:rsidRDefault="00AE059E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</w:t>
      </w:r>
      <w:r w:rsidR="00FC5835">
        <w:rPr>
          <w:noProof/>
          <w:lang w:val="pt-BR"/>
        </w:rPr>
        <w:t>.4</w:t>
      </w:r>
      <w:r w:rsidR="00FC5835" w:rsidRPr="00AE059E">
        <w:rPr>
          <w:noProof/>
          <w:snapToGrid/>
          <w:sz w:val="24"/>
          <w:szCs w:val="24"/>
          <w:lang w:val="pt-BR"/>
        </w:rPr>
        <w:tab/>
      </w:r>
      <w:r w:rsidR="00FC5835">
        <w:rPr>
          <w:noProof/>
          <w:lang w:val="pt-BR"/>
        </w:rPr>
        <w:t>Desempenho</w:t>
      </w:r>
      <w:r w:rsidR="00FC5835" w:rsidRPr="00AE059E">
        <w:rPr>
          <w:noProof/>
          <w:lang w:val="pt-BR"/>
        </w:rPr>
        <w:tab/>
      </w:r>
      <w:r w:rsidR="00FC5835">
        <w:rPr>
          <w:noProof/>
        </w:rPr>
        <w:fldChar w:fldCharType="begin"/>
      </w:r>
      <w:r w:rsidR="00FC5835" w:rsidRPr="00AE059E">
        <w:rPr>
          <w:noProof/>
          <w:lang w:val="pt-BR"/>
        </w:rPr>
        <w:instrText xml:space="preserve"> PAGEREF _Toc18208057 \h </w:instrText>
      </w:r>
      <w:r w:rsidR="00FC5835">
        <w:rPr>
          <w:noProof/>
        </w:rPr>
      </w:r>
      <w:r w:rsidR="00FC5835">
        <w:rPr>
          <w:noProof/>
        </w:rPr>
        <w:fldChar w:fldCharType="separate"/>
      </w:r>
      <w:r w:rsidR="00FC5835" w:rsidRPr="00AE059E">
        <w:rPr>
          <w:noProof/>
          <w:lang w:val="pt-BR"/>
        </w:rPr>
        <w:t>6</w:t>
      </w:r>
      <w:r w:rsidR="00FC5835">
        <w:rPr>
          <w:noProof/>
        </w:rPr>
        <w:fldChar w:fldCharType="end"/>
      </w:r>
    </w:p>
    <w:p w14:paraId="54875D06" w14:textId="63169054" w:rsidR="00AE3CFB" w:rsidRPr="00AE059E" w:rsidRDefault="00AE059E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</w:t>
      </w:r>
      <w:r w:rsidR="00FC5835">
        <w:rPr>
          <w:noProof/>
          <w:lang w:val="pt-BR"/>
        </w:rPr>
        <w:t>.4.1</w:t>
      </w:r>
      <w:r w:rsidR="00FC5835" w:rsidRPr="00AE059E">
        <w:rPr>
          <w:noProof/>
          <w:snapToGrid/>
          <w:sz w:val="24"/>
          <w:szCs w:val="24"/>
          <w:lang w:val="pt-BR"/>
        </w:rPr>
        <w:tab/>
      </w:r>
      <w:r w:rsidR="00FC5835">
        <w:rPr>
          <w:noProof/>
          <w:lang w:val="pt-BR"/>
        </w:rPr>
        <w:t>&lt;Requisito de Desempenho Um&gt;</w:t>
      </w:r>
      <w:r w:rsidR="00FC5835" w:rsidRPr="00AE059E">
        <w:rPr>
          <w:noProof/>
          <w:lang w:val="pt-BR"/>
        </w:rPr>
        <w:tab/>
      </w:r>
      <w:r w:rsidR="00FC5835">
        <w:rPr>
          <w:noProof/>
        </w:rPr>
        <w:fldChar w:fldCharType="begin"/>
      </w:r>
      <w:r w:rsidR="00FC5835" w:rsidRPr="00AE059E">
        <w:rPr>
          <w:noProof/>
          <w:lang w:val="pt-BR"/>
        </w:rPr>
        <w:instrText xml:space="preserve"> PAGEREF _Toc18208058 \h </w:instrText>
      </w:r>
      <w:r w:rsidR="00FC5835">
        <w:rPr>
          <w:noProof/>
        </w:rPr>
      </w:r>
      <w:r w:rsidR="00FC5835">
        <w:rPr>
          <w:noProof/>
        </w:rPr>
        <w:fldChar w:fldCharType="separate"/>
      </w:r>
      <w:r w:rsidR="00FC5835" w:rsidRPr="00AE059E">
        <w:rPr>
          <w:noProof/>
          <w:lang w:val="pt-BR"/>
        </w:rPr>
        <w:t>6</w:t>
      </w:r>
      <w:r w:rsidR="00FC5835">
        <w:rPr>
          <w:noProof/>
        </w:rPr>
        <w:fldChar w:fldCharType="end"/>
      </w:r>
    </w:p>
    <w:p w14:paraId="680896BA" w14:textId="4CD11C20" w:rsidR="00AE3CFB" w:rsidRDefault="00AE059E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2</w:t>
      </w:r>
      <w:r w:rsidR="00FC5835">
        <w:rPr>
          <w:noProof/>
          <w:lang w:val="pt-BR"/>
        </w:rPr>
        <w:t>.5</w:t>
      </w:r>
      <w:r w:rsidR="00FC5835">
        <w:rPr>
          <w:noProof/>
          <w:snapToGrid/>
          <w:sz w:val="24"/>
          <w:szCs w:val="24"/>
          <w:lang w:val="fr-FR"/>
        </w:rPr>
        <w:tab/>
      </w:r>
      <w:r w:rsidR="00FC5835">
        <w:rPr>
          <w:noProof/>
          <w:lang w:val="pt-BR"/>
        </w:rPr>
        <w:t>Suportabilidade</w:t>
      </w:r>
      <w:r w:rsidR="00FC5835">
        <w:rPr>
          <w:noProof/>
          <w:lang w:val="fr-FR"/>
        </w:rPr>
        <w:tab/>
      </w:r>
      <w:r w:rsidR="00FC5835">
        <w:rPr>
          <w:noProof/>
        </w:rPr>
        <w:fldChar w:fldCharType="begin"/>
      </w:r>
      <w:r w:rsidR="00FC5835">
        <w:rPr>
          <w:noProof/>
          <w:lang w:val="fr-FR"/>
        </w:rPr>
        <w:instrText xml:space="preserve"> PAGEREF _Toc18208059 \h </w:instrText>
      </w:r>
      <w:r w:rsidR="00FC5835">
        <w:rPr>
          <w:noProof/>
        </w:rPr>
      </w:r>
      <w:r w:rsidR="00FC5835">
        <w:rPr>
          <w:noProof/>
        </w:rPr>
        <w:fldChar w:fldCharType="separate"/>
      </w:r>
      <w:r w:rsidR="00FC5835">
        <w:rPr>
          <w:noProof/>
          <w:lang w:val="fr-FR"/>
        </w:rPr>
        <w:t>7</w:t>
      </w:r>
      <w:r w:rsidR="00FC5835">
        <w:rPr>
          <w:noProof/>
        </w:rPr>
        <w:fldChar w:fldCharType="end"/>
      </w:r>
    </w:p>
    <w:p w14:paraId="2C8B5ED3" w14:textId="1F66B014" w:rsidR="00AE3CFB" w:rsidRDefault="00AE059E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2</w:t>
      </w:r>
      <w:r w:rsidR="00FC5835">
        <w:rPr>
          <w:noProof/>
          <w:lang w:val="pt-BR"/>
        </w:rPr>
        <w:t>.5.1</w:t>
      </w:r>
      <w:r w:rsidR="00FC5835">
        <w:rPr>
          <w:noProof/>
          <w:snapToGrid/>
          <w:sz w:val="24"/>
          <w:szCs w:val="24"/>
          <w:lang w:val="fr-FR"/>
        </w:rPr>
        <w:tab/>
      </w:r>
      <w:r w:rsidR="00FC5835">
        <w:rPr>
          <w:noProof/>
          <w:lang w:val="pt-BR"/>
        </w:rPr>
        <w:t>&lt;Requisito de Suportabilidade Um&gt;</w:t>
      </w:r>
      <w:r w:rsidR="00FC5835">
        <w:rPr>
          <w:noProof/>
          <w:lang w:val="fr-FR"/>
        </w:rPr>
        <w:tab/>
      </w:r>
      <w:r w:rsidR="00FC5835">
        <w:rPr>
          <w:noProof/>
        </w:rPr>
        <w:fldChar w:fldCharType="begin"/>
      </w:r>
      <w:r w:rsidR="00FC5835">
        <w:rPr>
          <w:noProof/>
          <w:lang w:val="fr-FR"/>
        </w:rPr>
        <w:instrText xml:space="preserve"> PAGEREF _Toc18208060 \h </w:instrText>
      </w:r>
      <w:r w:rsidR="00FC5835">
        <w:rPr>
          <w:noProof/>
        </w:rPr>
      </w:r>
      <w:r w:rsidR="00FC5835">
        <w:rPr>
          <w:noProof/>
        </w:rPr>
        <w:fldChar w:fldCharType="separate"/>
      </w:r>
      <w:r w:rsidR="00FC5835">
        <w:rPr>
          <w:noProof/>
          <w:lang w:val="fr-FR"/>
        </w:rPr>
        <w:t>7</w:t>
      </w:r>
      <w:r w:rsidR="00FC5835">
        <w:rPr>
          <w:noProof/>
        </w:rPr>
        <w:fldChar w:fldCharType="end"/>
      </w:r>
    </w:p>
    <w:p w14:paraId="79C184CA" w14:textId="26C65E0C" w:rsidR="00AE3CFB" w:rsidRDefault="00AE059E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2</w:t>
      </w:r>
      <w:r w:rsidR="00FC5835">
        <w:rPr>
          <w:noProof/>
          <w:lang w:val="pt-BR"/>
        </w:rPr>
        <w:t>.6</w:t>
      </w:r>
      <w:r w:rsidR="00FC5835">
        <w:rPr>
          <w:noProof/>
          <w:snapToGrid/>
          <w:sz w:val="24"/>
          <w:szCs w:val="24"/>
          <w:lang w:val="fr-FR"/>
        </w:rPr>
        <w:tab/>
      </w:r>
      <w:r w:rsidR="00FC5835">
        <w:rPr>
          <w:noProof/>
          <w:lang w:val="pt-BR"/>
        </w:rPr>
        <w:t>Restrições de Design</w:t>
      </w:r>
      <w:r w:rsidR="00FC5835">
        <w:rPr>
          <w:noProof/>
          <w:lang w:val="fr-FR"/>
        </w:rPr>
        <w:tab/>
      </w:r>
      <w:r w:rsidR="00FC5835">
        <w:rPr>
          <w:noProof/>
        </w:rPr>
        <w:fldChar w:fldCharType="begin"/>
      </w:r>
      <w:r w:rsidR="00FC5835">
        <w:rPr>
          <w:noProof/>
          <w:lang w:val="fr-FR"/>
        </w:rPr>
        <w:instrText xml:space="preserve"> PAGEREF _Toc18208061 \h </w:instrText>
      </w:r>
      <w:r w:rsidR="00FC5835">
        <w:rPr>
          <w:noProof/>
        </w:rPr>
      </w:r>
      <w:r w:rsidR="00FC5835">
        <w:rPr>
          <w:noProof/>
        </w:rPr>
        <w:fldChar w:fldCharType="separate"/>
      </w:r>
      <w:r w:rsidR="00FC5835">
        <w:rPr>
          <w:noProof/>
          <w:lang w:val="fr-FR"/>
        </w:rPr>
        <w:t>7</w:t>
      </w:r>
      <w:r w:rsidR="00FC5835">
        <w:rPr>
          <w:noProof/>
        </w:rPr>
        <w:fldChar w:fldCharType="end"/>
      </w:r>
    </w:p>
    <w:p w14:paraId="101025CF" w14:textId="0C911C6C" w:rsidR="00AE3CFB" w:rsidRDefault="00AE059E">
      <w:pPr>
        <w:pStyle w:val="Sumrio3"/>
        <w:tabs>
          <w:tab w:val="left" w:pos="16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2</w:t>
      </w:r>
      <w:r w:rsidR="00FC5835">
        <w:rPr>
          <w:noProof/>
          <w:lang w:val="pt-BR"/>
        </w:rPr>
        <w:t>.6.1</w:t>
      </w:r>
      <w:r w:rsidR="00FC5835">
        <w:rPr>
          <w:noProof/>
          <w:snapToGrid/>
          <w:sz w:val="24"/>
          <w:szCs w:val="24"/>
          <w:lang w:val="fr-FR"/>
        </w:rPr>
        <w:tab/>
      </w:r>
      <w:r w:rsidR="00FC5835">
        <w:rPr>
          <w:noProof/>
          <w:lang w:val="pt-BR"/>
        </w:rPr>
        <w:t>&lt;Restrição de Design Um&gt;</w:t>
      </w:r>
      <w:r w:rsidR="00FC5835">
        <w:rPr>
          <w:noProof/>
          <w:lang w:val="fr-FR"/>
        </w:rPr>
        <w:tab/>
      </w:r>
      <w:r w:rsidR="00FC5835">
        <w:rPr>
          <w:noProof/>
        </w:rPr>
        <w:fldChar w:fldCharType="begin"/>
      </w:r>
      <w:r w:rsidR="00FC5835">
        <w:rPr>
          <w:noProof/>
          <w:lang w:val="fr-FR"/>
        </w:rPr>
        <w:instrText xml:space="preserve"> PAGEREF _Toc18208062 \h </w:instrText>
      </w:r>
      <w:r w:rsidR="00FC5835">
        <w:rPr>
          <w:noProof/>
        </w:rPr>
      </w:r>
      <w:r w:rsidR="00FC5835">
        <w:rPr>
          <w:noProof/>
        </w:rPr>
        <w:fldChar w:fldCharType="separate"/>
      </w:r>
      <w:r w:rsidR="00FC5835">
        <w:rPr>
          <w:noProof/>
          <w:lang w:val="fr-FR"/>
        </w:rPr>
        <w:t>7</w:t>
      </w:r>
      <w:r w:rsidR="00FC5835">
        <w:rPr>
          <w:noProof/>
        </w:rPr>
        <w:fldChar w:fldCharType="end"/>
      </w:r>
    </w:p>
    <w:p w14:paraId="7BE7B3A5" w14:textId="084EA864" w:rsidR="00AE3CFB" w:rsidRDefault="00AE3CFB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</w:p>
    <w:p w14:paraId="02E3BE14" w14:textId="77777777" w:rsidR="00AE3CFB" w:rsidRPr="00FC5835" w:rsidRDefault="00FC5835">
      <w:pPr>
        <w:pStyle w:val="Ttulo"/>
        <w:rPr>
          <w:lang w:val="pt-BR"/>
        </w:rPr>
      </w:pPr>
      <w:r>
        <w:fldChar w:fldCharType="end"/>
      </w:r>
      <w:r>
        <w:rPr>
          <w:lang w:val="fr-FR"/>
        </w:rPr>
        <w:br w:type="page"/>
      </w:r>
      <w:r>
        <w:lastRenderedPageBreak/>
        <w:fldChar w:fldCharType="begin"/>
      </w:r>
      <w:r w:rsidRPr="00FC5835">
        <w:rPr>
          <w:lang w:val="pt-BR"/>
        </w:rPr>
        <w:instrText xml:space="preserve"> TITLE  \* MERGEFORMAT </w:instrText>
      </w:r>
      <w:r>
        <w:fldChar w:fldCharType="separate"/>
      </w:r>
      <w:r w:rsidRPr="00FC5835">
        <w:rPr>
          <w:lang w:val="pt-BR"/>
        </w:rPr>
        <w:t>Especificação dos Requisitos de Software</w:t>
      </w:r>
      <w:r>
        <w:fldChar w:fldCharType="end"/>
      </w:r>
      <w:r w:rsidRPr="00FC5835">
        <w:rPr>
          <w:lang w:val="pt-BR"/>
        </w:rPr>
        <w:t xml:space="preserve"> </w:t>
      </w:r>
    </w:p>
    <w:p w14:paraId="75FFB67E" w14:textId="77777777" w:rsidR="00AE3CFB" w:rsidRDefault="00FC5835">
      <w:pPr>
        <w:pStyle w:val="Ttulo1"/>
        <w:ind w:left="360" w:hanging="360"/>
      </w:pPr>
      <w:bookmarkStart w:id="0" w:name="_Toc18208043"/>
      <w:r>
        <w:rPr>
          <w:lang w:val="pt-BR"/>
        </w:rPr>
        <w:t>Introdução</w:t>
      </w:r>
      <w:bookmarkEnd w:id="0"/>
    </w:p>
    <w:p w14:paraId="399E3979" w14:textId="01857ECD" w:rsidR="00AE3CFB" w:rsidRPr="00B308D2" w:rsidRDefault="00B308D2" w:rsidP="00582A50">
      <w:pPr>
        <w:pStyle w:val="InfoBlue"/>
      </w:pPr>
      <w:r>
        <w:t>Neste documento será abordado a sua finalidade, escopo</w:t>
      </w:r>
      <w:r w:rsidR="002E0FB8">
        <w:t xml:space="preserve">, visão geral, descrição geral e quais </w:t>
      </w:r>
      <w:r w:rsidR="00F8744A">
        <w:t>são</w:t>
      </w:r>
      <w:r w:rsidR="002E0FB8">
        <w:t xml:space="preserve"> os requisitos </w:t>
      </w:r>
      <w:r w:rsidR="00F8744A">
        <w:t>deste sistema de estacionamento.</w:t>
      </w:r>
    </w:p>
    <w:p w14:paraId="060F9CF2" w14:textId="77777777" w:rsidR="00AE3CFB" w:rsidRDefault="00FC5835">
      <w:pPr>
        <w:pStyle w:val="Ttulo2"/>
        <w:rPr>
          <w:lang w:val="fr-FR"/>
        </w:rPr>
      </w:pPr>
      <w:bookmarkStart w:id="1" w:name="_Toc18208044"/>
      <w:r>
        <w:rPr>
          <w:lang w:val="pt-BR"/>
        </w:rPr>
        <w:t>Finalidade</w:t>
      </w:r>
      <w:bookmarkEnd w:id="1"/>
    </w:p>
    <w:p w14:paraId="2004960E" w14:textId="699FF05A" w:rsidR="00AE3CFB" w:rsidRPr="00F12396" w:rsidRDefault="00F8744A" w:rsidP="00582A50">
      <w:pPr>
        <w:pStyle w:val="InfoBlue"/>
      </w:pPr>
      <w:r>
        <w:t>A finalidade deste documento é apresenta de forma clara todos os requisitos deste sistema</w:t>
      </w:r>
      <w:r w:rsidR="00F12396">
        <w:t>, sendo útil para a construção e desenvolvimento do software.</w:t>
      </w:r>
    </w:p>
    <w:p w14:paraId="6AFD5C05" w14:textId="77777777" w:rsidR="00AE3CFB" w:rsidRDefault="00FC5835">
      <w:pPr>
        <w:pStyle w:val="Ttulo2"/>
      </w:pPr>
      <w:bookmarkStart w:id="2" w:name="_Toc18208045"/>
      <w:r>
        <w:rPr>
          <w:lang w:val="pt-BR"/>
        </w:rPr>
        <w:t>Escopo</w:t>
      </w:r>
      <w:bookmarkEnd w:id="2"/>
    </w:p>
    <w:p w14:paraId="7453CB37" w14:textId="500C37A9" w:rsidR="00F12396" w:rsidRPr="00B308D2" w:rsidRDefault="00F12396" w:rsidP="00582A50">
      <w:pPr>
        <w:pStyle w:val="InfoBlue"/>
      </w:pPr>
      <w:bookmarkStart w:id="3" w:name="_Toc18208048"/>
      <w:r>
        <w:t>O sistema de estacionamento será realizado a partir dos requisitos apresentados neste documento</w:t>
      </w:r>
      <w:r w:rsidR="00693B39">
        <w:t>, serão apresentados tanto os requisitos funcionais, quanto os requisitos não-funcionais.</w:t>
      </w:r>
    </w:p>
    <w:p w14:paraId="74780BAA" w14:textId="21FC66C5" w:rsidR="00AE3CFB" w:rsidRDefault="00FC5835">
      <w:pPr>
        <w:pStyle w:val="Ttulo2"/>
        <w:rPr>
          <w:lang w:val="pt-BR"/>
        </w:rPr>
      </w:pPr>
      <w:r>
        <w:rPr>
          <w:lang w:val="pt-BR"/>
        </w:rPr>
        <w:t>Visão Geral</w:t>
      </w:r>
      <w:bookmarkEnd w:id="3"/>
    </w:p>
    <w:p w14:paraId="3658C3C4" w14:textId="584697FD" w:rsidR="00693B39" w:rsidRPr="00B308D2" w:rsidRDefault="00693B39" w:rsidP="00582A50">
      <w:pPr>
        <w:pStyle w:val="InfoBlue"/>
      </w:pPr>
      <w:r>
        <w:t xml:space="preserve">Este documento está organizado com uma descrição </w:t>
      </w:r>
      <w:r w:rsidR="00DE4ABB">
        <w:t>geral do produto e seus requisitos, além da abordagem de todos os requisitos funcionais e não-funcionais do sistema, sendo divididos em funcionalidade, usabilidade, confiabilidade, desempenho</w:t>
      </w:r>
      <w:r w:rsidR="00A9022D">
        <w:t xml:space="preserve"> e suportabilidade.</w:t>
      </w:r>
    </w:p>
    <w:p w14:paraId="6AFF538E" w14:textId="77777777" w:rsidR="00693B39" w:rsidRPr="00693B39" w:rsidRDefault="00693B39" w:rsidP="00693B39">
      <w:pPr>
        <w:rPr>
          <w:lang w:val="fr-FR"/>
        </w:rPr>
      </w:pPr>
    </w:p>
    <w:p w14:paraId="7A753AC9" w14:textId="77777777" w:rsidR="00AE3CFB" w:rsidRDefault="00FC5835">
      <w:pPr>
        <w:pStyle w:val="Ttulo1"/>
        <w:ind w:left="360" w:hanging="360"/>
        <w:rPr>
          <w:sz w:val="20"/>
          <w:szCs w:val="20"/>
          <w:lang w:val="fr-FR"/>
        </w:rPr>
      </w:pPr>
      <w:bookmarkStart w:id="4" w:name="_Toc18208050"/>
      <w:r>
        <w:rPr>
          <w:sz w:val="20"/>
          <w:szCs w:val="20"/>
          <w:lang w:val="pt-BR"/>
        </w:rPr>
        <w:t>Requisitos Específicos</w:t>
      </w:r>
      <w:bookmarkEnd w:id="4"/>
      <w:r>
        <w:rPr>
          <w:sz w:val="20"/>
          <w:szCs w:val="20"/>
          <w:lang w:val="fr-FR"/>
        </w:rPr>
        <w:t xml:space="preserve"> </w:t>
      </w:r>
    </w:p>
    <w:p w14:paraId="1B1E8E4D" w14:textId="77777777" w:rsidR="00AE059E" w:rsidRPr="000360CF" w:rsidRDefault="00AE059E" w:rsidP="00582A50">
      <w:pPr>
        <w:pStyle w:val="InfoBlue"/>
      </w:pPr>
      <w:bookmarkStart w:id="5" w:name="_Toc18208051"/>
      <w:r w:rsidRPr="000360CF">
        <w:t>•</w:t>
      </w:r>
      <w:r w:rsidRPr="000360CF">
        <w:tab/>
      </w:r>
      <w:r>
        <w:t>Segurança do sistema</w:t>
      </w:r>
    </w:p>
    <w:p w14:paraId="7E45D997" w14:textId="77777777" w:rsidR="00AE059E" w:rsidRPr="000360CF" w:rsidRDefault="00AE059E" w:rsidP="00582A50">
      <w:pPr>
        <w:pStyle w:val="InfoBlue"/>
      </w:pPr>
      <w:r w:rsidRPr="000360CF">
        <w:t>•</w:t>
      </w:r>
      <w:r w:rsidRPr="000360CF">
        <w:tab/>
      </w:r>
      <w:r>
        <w:t>Funcionalidades do sistema</w:t>
      </w:r>
    </w:p>
    <w:p w14:paraId="58B969D8" w14:textId="77777777" w:rsidR="00AE059E" w:rsidRPr="000360CF" w:rsidRDefault="00AE059E" w:rsidP="00582A50">
      <w:pPr>
        <w:pStyle w:val="InfoBlue"/>
      </w:pPr>
      <w:r w:rsidRPr="000360CF">
        <w:t>•</w:t>
      </w:r>
      <w:r w:rsidRPr="000360CF">
        <w:tab/>
      </w:r>
      <w:r>
        <w:t>Características dos funcionários</w:t>
      </w:r>
    </w:p>
    <w:p w14:paraId="58EB4161" w14:textId="77777777" w:rsidR="00AE3CFB" w:rsidRDefault="00FC5835">
      <w:pPr>
        <w:pStyle w:val="Ttulo2"/>
        <w:rPr>
          <w:lang w:val="fr-FR"/>
        </w:rPr>
      </w:pPr>
      <w:r>
        <w:rPr>
          <w:lang w:val="pt-BR"/>
        </w:rPr>
        <w:t>Funcionalidade</w:t>
      </w:r>
      <w:bookmarkEnd w:id="5"/>
    </w:p>
    <w:p w14:paraId="06C62A25" w14:textId="753919B2" w:rsidR="00AE3CFB" w:rsidRPr="00A756A8" w:rsidRDefault="00A756A8" w:rsidP="00582A50">
      <w:pPr>
        <w:pStyle w:val="InfoBlue"/>
        <w:rPr>
          <w:lang w:val="fr-FR"/>
        </w:rPr>
      </w:pPr>
      <w:r>
        <w:t>Os requisitos funcionais são os</w:t>
      </w:r>
      <w:r w:rsidR="00A264E5">
        <w:t xml:space="preserve"> direcionados as funcionalidades do sistema, sendo especificados pelos interessados no projeto, conhecidos como stakeholders. Todo requisito funcional terá </w:t>
      </w:r>
      <w:r w:rsidR="00D4429B">
        <w:t xml:space="preserve">um titulo e uma breve descrição sobre </w:t>
      </w:r>
      <w:proofErr w:type="gramStart"/>
      <w:r w:rsidR="00D4429B">
        <w:t>a mesma</w:t>
      </w:r>
      <w:proofErr w:type="gramEnd"/>
      <w:r w:rsidR="00D4429B">
        <w:t xml:space="preserve">. </w:t>
      </w:r>
    </w:p>
    <w:p w14:paraId="7B4B77C6" w14:textId="55CB1123" w:rsidR="00AE3CFB" w:rsidRDefault="00F32175">
      <w:pPr>
        <w:pStyle w:val="Ttulo3"/>
      </w:pPr>
      <w:r>
        <w:rPr>
          <w:lang w:val="pt-BR"/>
        </w:rPr>
        <w:t>Ger</w:t>
      </w:r>
      <w:r w:rsidR="00EB1F8E">
        <w:rPr>
          <w:lang w:val="pt-BR"/>
        </w:rPr>
        <w:t xml:space="preserve">enciar </w:t>
      </w:r>
      <w:r>
        <w:rPr>
          <w:lang w:val="pt-BR"/>
        </w:rPr>
        <w:t>caixa</w:t>
      </w:r>
    </w:p>
    <w:p w14:paraId="193ED8D3" w14:textId="33FBE882" w:rsidR="00AE3CFB" w:rsidRPr="00582A50" w:rsidRDefault="00582A50" w:rsidP="00582A50">
      <w:pPr>
        <w:pStyle w:val="InfoBlue"/>
      </w:pPr>
      <w:r>
        <w:t>O sistema deve permitir o gerenciamento do caixa</w:t>
      </w:r>
      <w:r w:rsidR="00D418B1">
        <w:t>, com possibilidade</w:t>
      </w:r>
      <w:r w:rsidR="00BD089F">
        <w:t xml:space="preserve"> de </w:t>
      </w:r>
      <w:r w:rsidR="00D418B1">
        <w:t>visualizar o valor que o cliente deve pagar</w:t>
      </w:r>
      <w:r w:rsidR="00BD089F">
        <w:t xml:space="preserve"> através de um cálculo do próprio sistema.</w:t>
      </w:r>
    </w:p>
    <w:p w14:paraId="1338C8FB" w14:textId="21C311C9" w:rsidR="00EB1F8E" w:rsidRDefault="00EB1F8E" w:rsidP="00EB1F8E">
      <w:pPr>
        <w:pStyle w:val="Ttulo3"/>
        <w:rPr>
          <w:lang w:val="pt-BR"/>
        </w:rPr>
      </w:pPr>
      <w:r>
        <w:rPr>
          <w:lang w:val="pt-BR"/>
        </w:rPr>
        <w:t xml:space="preserve">Gerenciar </w:t>
      </w:r>
      <w:r w:rsidR="007B1902">
        <w:rPr>
          <w:lang w:val="pt-BR"/>
        </w:rPr>
        <w:t>veículos</w:t>
      </w:r>
    </w:p>
    <w:p w14:paraId="0D4F919E" w14:textId="1D04A3C1" w:rsidR="00BD089F" w:rsidRPr="00582A50" w:rsidRDefault="00BD089F" w:rsidP="00BD089F">
      <w:pPr>
        <w:pStyle w:val="InfoBlue"/>
      </w:pPr>
      <w:r>
        <w:t>O sistema deve permitir o gerenciamento d</w:t>
      </w:r>
      <w:r w:rsidR="00826B0D">
        <w:t xml:space="preserve">e </w:t>
      </w:r>
      <w:r w:rsidR="0098253C">
        <w:t>veículos</w:t>
      </w:r>
      <w:r>
        <w:t xml:space="preserve">, com possibilidade de visualizar </w:t>
      </w:r>
      <w:r w:rsidR="0098253C">
        <w:t>os carros que estão estacionados, além de seu modelo e placa.</w:t>
      </w:r>
    </w:p>
    <w:p w14:paraId="538E1885" w14:textId="77777777" w:rsidR="00BD089F" w:rsidRPr="00BD089F" w:rsidRDefault="00BD089F" w:rsidP="00BD089F">
      <w:pPr>
        <w:rPr>
          <w:lang w:val="pt-BR"/>
        </w:rPr>
      </w:pPr>
    </w:p>
    <w:p w14:paraId="2BCE4E5F" w14:textId="560AEC9E" w:rsidR="00EB1F8E" w:rsidRDefault="00EB1F8E" w:rsidP="00EB1F8E">
      <w:pPr>
        <w:pStyle w:val="Ttulo3"/>
        <w:rPr>
          <w:lang w:val="pt-BR"/>
        </w:rPr>
      </w:pPr>
      <w:r>
        <w:rPr>
          <w:lang w:val="pt-BR"/>
        </w:rPr>
        <w:t>Gerenciar vagas</w:t>
      </w:r>
    </w:p>
    <w:p w14:paraId="174B204A" w14:textId="3B674AE9" w:rsidR="0098253C" w:rsidRPr="00582A50" w:rsidRDefault="0098253C" w:rsidP="0098253C">
      <w:pPr>
        <w:pStyle w:val="InfoBlue"/>
      </w:pPr>
      <w:r>
        <w:t>O sistema deve permitir o gerenciamento d</w:t>
      </w:r>
      <w:r w:rsidR="00D85A25">
        <w:t xml:space="preserve">e vagas, sendo possível identificar vagas disponíveis ou ocupadas por </w:t>
      </w:r>
      <w:proofErr w:type="spellStart"/>
      <w:r w:rsidR="00D85A25">
        <w:t>veiculos</w:t>
      </w:r>
      <w:proofErr w:type="spellEnd"/>
      <w:r w:rsidR="00D85A25">
        <w:t>.</w:t>
      </w:r>
    </w:p>
    <w:p w14:paraId="7C244A81" w14:textId="77777777" w:rsidR="0098253C" w:rsidRPr="0098253C" w:rsidRDefault="0098253C" w:rsidP="0098253C">
      <w:pPr>
        <w:rPr>
          <w:lang w:val="pt-BR"/>
        </w:rPr>
      </w:pPr>
    </w:p>
    <w:p w14:paraId="24A15892" w14:textId="3822803D" w:rsidR="00EB1F8E" w:rsidRDefault="00EB1F8E" w:rsidP="00EB1F8E">
      <w:pPr>
        <w:pStyle w:val="Ttulo3"/>
        <w:rPr>
          <w:lang w:val="pt-BR"/>
        </w:rPr>
      </w:pPr>
      <w:r>
        <w:rPr>
          <w:lang w:val="pt-BR"/>
        </w:rPr>
        <w:t xml:space="preserve">Gerenciar </w:t>
      </w:r>
      <w:r w:rsidR="007B1902">
        <w:rPr>
          <w:lang w:val="pt-BR"/>
        </w:rPr>
        <w:t>funcionários</w:t>
      </w:r>
    </w:p>
    <w:p w14:paraId="4054C32F" w14:textId="2ECE515B" w:rsidR="0098253C" w:rsidRPr="00582A50" w:rsidRDefault="0098253C" w:rsidP="0098253C">
      <w:pPr>
        <w:pStyle w:val="InfoBlue"/>
      </w:pPr>
      <w:r>
        <w:t>O sistema deve permitir o gerenciamento do</w:t>
      </w:r>
      <w:r w:rsidR="00D85A25">
        <w:t xml:space="preserve">s funcionários, em que seja possível cadastrar novos funcionários ou retirar o cadastro </w:t>
      </w:r>
      <w:proofErr w:type="gramStart"/>
      <w:r w:rsidR="00D85A25">
        <w:t>dos mesmos</w:t>
      </w:r>
      <w:proofErr w:type="gramEnd"/>
      <w:r w:rsidR="00D85A25">
        <w:t>.</w:t>
      </w:r>
    </w:p>
    <w:p w14:paraId="1E9E7755" w14:textId="77777777" w:rsidR="0098253C" w:rsidRPr="0098253C" w:rsidRDefault="0098253C" w:rsidP="0098253C">
      <w:pPr>
        <w:rPr>
          <w:lang w:val="pt-BR"/>
        </w:rPr>
      </w:pPr>
    </w:p>
    <w:p w14:paraId="5CCFAC82" w14:textId="0ED0AA9C" w:rsidR="00EB1F8E" w:rsidRDefault="007B1902" w:rsidP="00EB1F8E">
      <w:pPr>
        <w:pStyle w:val="Ttulo3"/>
        <w:rPr>
          <w:lang w:val="pt-BR"/>
        </w:rPr>
      </w:pPr>
      <w:r>
        <w:rPr>
          <w:lang w:val="pt-BR"/>
        </w:rPr>
        <w:t>Emitir relatórios</w:t>
      </w:r>
    </w:p>
    <w:p w14:paraId="05CCB4D0" w14:textId="4FA5A884" w:rsidR="00EB1F8E" w:rsidRPr="00EB1F8E" w:rsidRDefault="0098253C" w:rsidP="009C26B0">
      <w:pPr>
        <w:pStyle w:val="InfoBlue"/>
      </w:pPr>
      <w:r>
        <w:t>O sistema deve permitir a emissão de relatórios sobre o estacionamento</w:t>
      </w:r>
      <w:r w:rsidR="00D85A25">
        <w:t xml:space="preserve"> com dados informativos sobre o lucro e quantidade de veículos que utilizaram o local</w:t>
      </w:r>
      <w:r>
        <w:t>.</w:t>
      </w:r>
    </w:p>
    <w:p w14:paraId="1B10CDBA" w14:textId="77777777" w:rsidR="00AE3CFB" w:rsidRDefault="00FC5835">
      <w:pPr>
        <w:pStyle w:val="Ttulo2"/>
        <w:ind w:left="720" w:hanging="720"/>
        <w:rPr>
          <w:lang w:val="fr-FR"/>
        </w:rPr>
      </w:pPr>
      <w:bookmarkStart w:id="6" w:name="_Toc18208053"/>
      <w:r>
        <w:rPr>
          <w:lang w:val="pt-BR"/>
        </w:rPr>
        <w:t>Usabilidade</w:t>
      </w:r>
      <w:bookmarkEnd w:id="6"/>
      <w:r>
        <w:rPr>
          <w:lang w:val="fr-FR"/>
        </w:rPr>
        <w:t xml:space="preserve"> </w:t>
      </w:r>
    </w:p>
    <w:p w14:paraId="053846F6" w14:textId="0CC3C323" w:rsidR="00AE3CFB" w:rsidRDefault="002B5615">
      <w:pPr>
        <w:pStyle w:val="Ttulo3"/>
        <w:ind w:left="720" w:hanging="720"/>
        <w:rPr>
          <w:lang w:val="fr-FR"/>
        </w:rPr>
      </w:pPr>
      <w:r>
        <w:rPr>
          <w:lang w:val="pt-BR"/>
        </w:rPr>
        <w:t>Sistema intuitivo</w:t>
      </w:r>
    </w:p>
    <w:p w14:paraId="5B06ED15" w14:textId="184FA9F5" w:rsidR="00AE3CFB" w:rsidRDefault="002B5615" w:rsidP="00582A50">
      <w:pPr>
        <w:pStyle w:val="InfoBlue"/>
      </w:pPr>
      <w:r>
        <w:t xml:space="preserve">O sistema deve ser intuitivo para os funcionários que irão utilizar, </w:t>
      </w:r>
      <w:r w:rsidR="00B336B1">
        <w:t xml:space="preserve">sendo desnecessário um treinamento </w:t>
      </w:r>
      <w:r w:rsidR="00FB25B4">
        <w:t>extenso para conseguir utilizar o sistema.</w:t>
      </w:r>
    </w:p>
    <w:p w14:paraId="4337E1B0" w14:textId="77777777" w:rsidR="00CC38C2" w:rsidRPr="00CC38C2" w:rsidRDefault="00CC38C2" w:rsidP="000D5937">
      <w:pPr>
        <w:pStyle w:val="Corpodetexto"/>
        <w:ind w:left="0"/>
        <w:rPr>
          <w:lang w:val="pt-BR"/>
        </w:rPr>
      </w:pPr>
    </w:p>
    <w:p w14:paraId="33C234CB" w14:textId="77777777" w:rsidR="00AE3CFB" w:rsidRDefault="00FC5835">
      <w:pPr>
        <w:pStyle w:val="Ttulo2"/>
        <w:rPr>
          <w:lang w:val="fr-FR"/>
        </w:rPr>
      </w:pPr>
      <w:bookmarkStart w:id="7" w:name="_Toc18208055"/>
      <w:r>
        <w:rPr>
          <w:lang w:val="pt-BR"/>
        </w:rPr>
        <w:t>Confiabilidade</w:t>
      </w:r>
      <w:bookmarkEnd w:id="7"/>
      <w:r>
        <w:rPr>
          <w:lang w:val="fr-FR"/>
        </w:rPr>
        <w:t xml:space="preserve"> </w:t>
      </w:r>
    </w:p>
    <w:p w14:paraId="42A4B779" w14:textId="7B640830" w:rsidR="00AE3CFB" w:rsidRDefault="000D5937">
      <w:pPr>
        <w:pStyle w:val="Ttulo3"/>
        <w:ind w:left="720" w:hanging="720"/>
        <w:rPr>
          <w:lang w:val="fr-FR"/>
        </w:rPr>
      </w:pPr>
      <w:r>
        <w:rPr>
          <w:lang w:val="pt-BR"/>
        </w:rPr>
        <w:t>Tolerância a falhas</w:t>
      </w:r>
    </w:p>
    <w:p w14:paraId="441F7E70" w14:textId="441CC7E5" w:rsidR="00AE3CFB" w:rsidRDefault="000D5937" w:rsidP="00582A50">
      <w:pPr>
        <w:pStyle w:val="InfoBlue"/>
      </w:pPr>
      <w:r>
        <w:t>O sistema deve estar disponível durante todo o período de funcionamento do estacionamento, com baixa tolerância de falhas.</w:t>
      </w:r>
    </w:p>
    <w:p w14:paraId="717DD77C" w14:textId="2835756D" w:rsidR="000D5937" w:rsidRDefault="000D5937" w:rsidP="000D5937">
      <w:pPr>
        <w:pStyle w:val="Ttulo3"/>
        <w:ind w:left="720" w:hanging="720"/>
        <w:rPr>
          <w:lang w:val="fr-FR"/>
        </w:rPr>
      </w:pPr>
      <w:r>
        <w:rPr>
          <w:lang w:val="pt-BR"/>
        </w:rPr>
        <w:t>Segurança do sistema</w:t>
      </w:r>
    </w:p>
    <w:p w14:paraId="1F2D695F" w14:textId="7014B708" w:rsidR="000D5937" w:rsidRPr="000D5937" w:rsidRDefault="000D5937" w:rsidP="002F1FEB">
      <w:pPr>
        <w:pStyle w:val="InfoBlue"/>
      </w:pPr>
      <w:r>
        <w:t>O sistema deve garantir a proteção e segurança de todos os dados armazenados</w:t>
      </w:r>
      <w:r w:rsidR="005F7989">
        <w:t>, com risco mínimo de ataques externos.</w:t>
      </w:r>
    </w:p>
    <w:p w14:paraId="07427498" w14:textId="77777777" w:rsidR="00AE3CFB" w:rsidRDefault="00FC5835">
      <w:pPr>
        <w:pStyle w:val="Ttulo2"/>
      </w:pPr>
      <w:bookmarkStart w:id="8" w:name="_Toc18208057"/>
      <w:r>
        <w:rPr>
          <w:lang w:val="pt-BR"/>
        </w:rPr>
        <w:t>Desempenho</w:t>
      </w:r>
      <w:bookmarkEnd w:id="8"/>
    </w:p>
    <w:p w14:paraId="080309F9" w14:textId="0D9EAF87" w:rsidR="00AE3CFB" w:rsidRDefault="00EC63E2">
      <w:pPr>
        <w:pStyle w:val="Ttulo3"/>
        <w:ind w:left="720" w:hanging="720"/>
        <w:rPr>
          <w:lang w:val="pt-BR"/>
        </w:rPr>
      </w:pPr>
      <w:r>
        <w:rPr>
          <w:lang w:val="pt-BR"/>
        </w:rPr>
        <w:t>Desempenho médio</w:t>
      </w:r>
    </w:p>
    <w:p w14:paraId="1BC08EB5" w14:textId="0A7E4A1A" w:rsidR="008D1440" w:rsidRPr="008D1440" w:rsidRDefault="008D1440" w:rsidP="008D1440">
      <w:pPr>
        <w:ind w:left="720"/>
        <w:rPr>
          <w:rFonts w:ascii="Arial" w:hAnsi="Arial" w:cs="Arial"/>
          <w:lang w:val="pt-BR"/>
        </w:rPr>
      </w:pPr>
      <w:r w:rsidRPr="008D1440">
        <w:rPr>
          <w:rFonts w:ascii="Arial" w:hAnsi="Arial" w:cs="Arial"/>
          <w:lang w:val="pt-BR"/>
        </w:rPr>
        <w:t xml:space="preserve">O </w:t>
      </w:r>
      <w:r>
        <w:rPr>
          <w:rFonts w:ascii="Arial" w:hAnsi="Arial" w:cs="Arial"/>
          <w:lang w:val="pt-BR"/>
        </w:rPr>
        <w:t xml:space="preserve">sistema deve desempenhar </w:t>
      </w:r>
      <w:r w:rsidR="00445ADE">
        <w:rPr>
          <w:rFonts w:ascii="Arial" w:hAnsi="Arial" w:cs="Arial"/>
          <w:lang w:val="pt-BR"/>
        </w:rPr>
        <w:t xml:space="preserve">sem qualquer tipo de </w:t>
      </w:r>
      <w:proofErr w:type="spellStart"/>
      <w:r w:rsidR="00445ADE">
        <w:rPr>
          <w:rFonts w:ascii="Arial" w:hAnsi="Arial" w:cs="Arial"/>
          <w:lang w:val="pt-BR"/>
        </w:rPr>
        <w:t>delay</w:t>
      </w:r>
      <w:proofErr w:type="spellEnd"/>
      <w:r w:rsidR="00445ADE">
        <w:rPr>
          <w:rFonts w:ascii="Arial" w:hAnsi="Arial" w:cs="Arial"/>
          <w:lang w:val="pt-BR"/>
        </w:rPr>
        <w:t xml:space="preserve"> ou travamento, mas não necessita que </w:t>
      </w:r>
      <w:r w:rsidR="0072005A">
        <w:rPr>
          <w:rFonts w:ascii="Arial" w:hAnsi="Arial" w:cs="Arial"/>
          <w:lang w:val="pt-BR"/>
        </w:rPr>
        <w:t>tenha uma grande velocidade de navegação, apenas o suficiente para atender os clientes.</w:t>
      </w:r>
    </w:p>
    <w:p w14:paraId="2A306F57" w14:textId="7635EBA9" w:rsidR="00AE3CFB" w:rsidRDefault="00FC5835">
      <w:pPr>
        <w:pStyle w:val="Ttulo2"/>
      </w:pPr>
      <w:bookmarkStart w:id="9" w:name="_Toc18208059"/>
      <w:r>
        <w:rPr>
          <w:lang w:val="pt-BR"/>
        </w:rPr>
        <w:t>Suportabilidade</w:t>
      </w:r>
      <w:bookmarkEnd w:id="9"/>
    </w:p>
    <w:p w14:paraId="7AEA2AD9" w14:textId="5F6DBCFB" w:rsidR="00AE3CFB" w:rsidRDefault="004A2D2A">
      <w:pPr>
        <w:pStyle w:val="Ttulo3"/>
        <w:ind w:left="720" w:hanging="720"/>
        <w:rPr>
          <w:lang w:val="fr-FR"/>
        </w:rPr>
      </w:pPr>
      <w:r>
        <w:rPr>
          <w:lang w:val="pt-BR"/>
        </w:rPr>
        <w:t xml:space="preserve">Quantidade de armazenamento de </w:t>
      </w:r>
      <w:proofErr w:type="spellStart"/>
      <w:r>
        <w:rPr>
          <w:lang w:val="pt-BR"/>
        </w:rPr>
        <w:t>veiculos</w:t>
      </w:r>
      <w:proofErr w:type="spellEnd"/>
    </w:p>
    <w:p w14:paraId="047AAE50" w14:textId="566160A0" w:rsidR="00AE3CFB" w:rsidRPr="00CE6B03" w:rsidRDefault="004A2D2A" w:rsidP="00582A50">
      <w:pPr>
        <w:pStyle w:val="InfoBlue"/>
      </w:pPr>
      <w:r>
        <w:t xml:space="preserve">O sistema deve ser capaz de armazenar um grande fluxo de informações sobre os veículos, sendo capaz de armazenar mais de 1.000 </w:t>
      </w:r>
      <w:r w:rsidR="002F2AD1">
        <w:t>dados sobre veículos, pois tais dados serão utilizados para os relatórios.</w:t>
      </w:r>
    </w:p>
    <w:p w14:paraId="717DE0B1" w14:textId="77777777" w:rsidR="00AE3CFB" w:rsidRDefault="00FC5835">
      <w:pPr>
        <w:pStyle w:val="Ttulo2"/>
      </w:pPr>
      <w:bookmarkStart w:id="10" w:name="_Toc18208061"/>
      <w:r>
        <w:rPr>
          <w:lang w:val="pt-BR"/>
        </w:rPr>
        <w:t>Restrições de Design</w:t>
      </w:r>
      <w:bookmarkEnd w:id="10"/>
    </w:p>
    <w:p w14:paraId="7E642DC0" w14:textId="7F5AF34D" w:rsidR="00AE3CFB" w:rsidRDefault="008A4061">
      <w:pPr>
        <w:pStyle w:val="Ttulo3"/>
        <w:ind w:left="720" w:hanging="720"/>
        <w:rPr>
          <w:lang w:val="fr-FR"/>
        </w:rPr>
      </w:pPr>
      <w:r>
        <w:rPr>
          <w:lang w:val="pt-BR"/>
        </w:rPr>
        <w:t>Design simples</w:t>
      </w:r>
    </w:p>
    <w:p w14:paraId="643C1C7A" w14:textId="4FBE30DC" w:rsidR="00AE3CFB" w:rsidRPr="00CE6B03" w:rsidRDefault="008A4061" w:rsidP="00582A50">
      <w:pPr>
        <w:pStyle w:val="InfoBlue"/>
      </w:pPr>
      <w:r>
        <w:t xml:space="preserve">O design do sistema deve ser restringido nas interfaces propostas pelo próprio Java, sendo simples </w:t>
      </w:r>
      <w:r w:rsidR="002059AF">
        <w:t>e já pré-existente.</w:t>
      </w:r>
    </w:p>
    <w:p w14:paraId="6C737B42" w14:textId="791902CE" w:rsidR="00FC5835" w:rsidRDefault="00FC5835" w:rsidP="00582A50">
      <w:pPr>
        <w:pStyle w:val="InfoBlue"/>
      </w:pPr>
    </w:p>
    <w:sectPr w:rsidR="00FC5835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B737D" w14:textId="77777777" w:rsidR="00FC5835" w:rsidRDefault="00FC5835">
      <w:pPr>
        <w:spacing w:line="240" w:lineRule="auto"/>
      </w:pPr>
      <w:r>
        <w:separator/>
      </w:r>
    </w:p>
  </w:endnote>
  <w:endnote w:type="continuationSeparator" w:id="0">
    <w:p w14:paraId="4E8E1119" w14:textId="77777777" w:rsidR="00FC5835" w:rsidRDefault="00FC58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;Arial">
    <w:altName w:val="Arial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E3CFB" w14:paraId="4E1D5AC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15D795" w14:textId="77777777" w:rsidR="00AE3CFB" w:rsidRDefault="00FC5835">
          <w:pPr>
            <w:ind w:right="360"/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FFC46DE" w14:textId="738486C6" w:rsidR="00AE3CFB" w:rsidRDefault="00FC5835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 xml:space="preserve">&lt;Nome da </w:t>
          </w:r>
          <w:proofErr w:type="spellStart"/>
          <w:r>
            <w:t>Empresa</w:t>
          </w:r>
          <w:proofErr w:type="spellEnd"/>
          <w:r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F5AD9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C37A764" w14:textId="77777777" w:rsidR="00AE3CFB" w:rsidRDefault="00FC5835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57316282" w14:textId="77777777" w:rsidR="00AE3CFB" w:rsidRDefault="00AE3CF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9F2EE" w14:textId="77777777" w:rsidR="00FC5835" w:rsidRDefault="00FC5835">
      <w:pPr>
        <w:spacing w:line="240" w:lineRule="auto"/>
      </w:pPr>
      <w:r>
        <w:separator/>
      </w:r>
    </w:p>
  </w:footnote>
  <w:footnote w:type="continuationSeparator" w:id="0">
    <w:p w14:paraId="255C73BB" w14:textId="77777777" w:rsidR="00FC5835" w:rsidRDefault="00FC58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5D105" w14:textId="77777777" w:rsidR="00AE3CFB" w:rsidRDefault="00AE3CFB">
    <w:pPr>
      <w:rPr>
        <w:sz w:val="24"/>
        <w:szCs w:val="24"/>
      </w:rPr>
    </w:pPr>
  </w:p>
  <w:p w14:paraId="56A06829" w14:textId="77777777" w:rsidR="00AE3CFB" w:rsidRDefault="00AE3CFB">
    <w:pPr>
      <w:pBdr>
        <w:top w:val="single" w:sz="6" w:space="1" w:color="auto"/>
      </w:pBdr>
      <w:rPr>
        <w:sz w:val="24"/>
        <w:szCs w:val="24"/>
      </w:rPr>
    </w:pPr>
  </w:p>
  <w:p w14:paraId="62C8C156" w14:textId="68849051" w:rsidR="00AE3CFB" w:rsidRDefault="00F95B8E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FATEC – MOGI DAS CRUZES</w:t>
    </w:r>
  </w:p>
  <w:p w14:paraId="4AADF548" w14:textId="77777777" w:rsidR="00AE3CFB" w:rsidRDefault="00AE3CFB">
    <w:pPr>
      <w:pBdr>
        <w:bottom w:val="single" w:sz="6" w:space="1" w:color="auto"/>
      </w:pBdr>
      <w:jc w:val="right"/>
      <w:rPr>
        <w:sz w:val="24"/>
        <w:szCs w:val="24"/>
      </w:rPr>
    </w:pPr>
  </w:p>
  <w:p w14:paraId="0EA79A5C" w14:textId="77777777" w:rsidR="00AE3CFB" w:rsidRDefault="00AE3CF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8649C" w14:paraId="64BD257B" w14:textId="77777777" w:rsidTr="0098649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6779F9E" w14:textId="6505CEFC" w:rsidR="0098649C" w:rsidRDefault="0098649C" w:rsidP="0098649C">
          <w:r>
            <w:rPr>
              <w:b/>
              <w:bCs/>
            </w:rPr>
            <w:t xml:space="preserve">Sistema de </w:t>
          </w:r>
          <w:proofErr w:type="spellStart"/>
          <w:r>
            <w:rPr>
              <w:b/>
              <w:bCs/>
            </w:rPr>
            <w:t>Estacionamento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6332FCA" w14:textId="754D4BFD" w:rsidR="0098649C" w:rsidRDefault="0098649C" w:rsidP="0098649C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 w:rsidR="00AC6B74">
            <w:t xml:space="preserve">  </w:t>
          </w:r>
          <w:r>
            <w:t>1.0</w:t>
          </w:r>
        </w:p>
      </w:tc>
    </w:tr>
    <w:tr w:rsidR="00AE3CFB" w14:paraId="7D697C3D" w14:textId="77777777" w:rsidTr="0098649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753DC5D" w14:textId="77777777" w:rsidR="00AE3CFB" w:rsidRPr="00FC5835" w:rsidRDefault="00FC5835">
          <w:pPr>
            <w:rPr>
              <w:lang w:val="pt-BR"/>
            </w:rPr>
          </w:pPr>
          <w:r>
            <w:fldChar w:fldCharType="begin"/>
          </w:r>
          <w:r w:rsidRPr="00FC5835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Pr="00FC5835">
            <w:rPr>
              <w:lang w:val="pt-BR"/>
            </w:rPr>
            <w:t>Especificação dos Requisitos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739BF36" w14:textId="52D9E98A" w:rsidR="00AE3CFB" w:rsidRDefault="00FC5835">
          <w:r w:rsidRPr="00FC5835"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 w:rsidR="00690828">
            <w:rPr>
              <w:lang w:val="pt-BR"/>
            </w:rPr>
            <w:t>17</w:t>
          </w:r>
          <w:r>
            <w:rPr>
              <w:lang w:val="pt-BR"/>
            </w:rPr>
            <w:t>/</w:t>
          </w:r>
          <w:r w:rsidR="00690828">
            <w:rPr>
              <w:lang w:val="pt-BR"/>
            </w:rPr>
            <w:t>06</w:t>
          </w:r>
          <w:r>
            <w:rPr>
              <w:lang w:val="pt-BR"/>
            </w:rPr>
            <w:t>/</w:t>
          </w:r>
          <w:r w:rsidR="00690828">
            <w:rPr>
              <w:lang w:val="pt-BR"/>
            </w:rPr>
            <w:t>21</w:t>
          </w:r>
        </w:p>
      </w:tc>
    </w:tr>
    <w:tr w:rsidR="00AE3CFB" w14:paraId="1940A180" w14:textId="77777777" w:rsidTr="0098649C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D039A7" w14:textId="72ABE26C" w:rsidR="00AE3CFB" w:rsidRDefault="00690828">
          <w:r>
            <w:rPr>
              <w:lang w:val="pt-BR"/>
            </w:rPr>
            <w:t>DI001</w:t>
          </w:r>
        </w:p>
      </w:tc>
    </w:tr>
  </w:tbl>
  <w:p w14:paraId="5F805934" w14:textId="77777777" w:rsidR="00AE3CFB" w:rsidRDefault="00AE3CF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03EC30BD"/>
    <w:multiLevelType w:val="multilevel"/>
    <w:tmpl w:val="E4C2812E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2" w15:restartNumberingAfterBreak="0">
    <w:nsid w:val="40745A96"/>
    <w:multiLevelType w:val="multilevel"/>
    <w:tmpl w:val="F1D879E6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" w15:restartNumberingAfterBreak="0">
    <w:nsid w:val="40EC6812"/>
    <w:multiLevelType w:val="multilevel"/>
    <w:tmpl w:val="744284B2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4" w15:restartNumberingAfterBreak="0">
    <w:nsid w:val="731F2D25"/>
    <w:multiLevelType w:val="multilevel"/>
    <w:tmpl w:val="3AF8A21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C285540"/>
    <w:multiLevelType w:val="multilevel"/>
    <w:tmpl w:val="70C83E90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835"/>
    <w:rsid w:val="000360CF"/>
    <w:rsid w:val="000D5937"/>
    <w:rsid w:val="002059AF"/>
    <w:rsid w:val="002B5615"/>
    <w:rsid w:val="002E0FB8"/>
    <w:rsid w:val="002F1FEB"/>
    <w:rsid w:val="002F2AD1"/>
    <w:rsid w:val="00445ADE"/>
    <w:rsid w:val="0049565C"/>
    <w:rsid w:val="004A2D2A"/>
    <w:rsid w:val="004B212F"/>
    <w:rsid w:val="0053572D"/>
    <w:rsid w:val="00582A50"/>
    <w:rsid w:val="005F7989"/>
    <w:rsid w:val="00690828"/>
    <w:rsid w:val="00693B39"/>
    <w:rsid w:val="0072005A"/>
    <w:rsid w:val="007B1902"/>
    <w:rsid w:val="00826B0D"/>
    <w:rsid w:val="008A4061"/>
    <w:rsid w:val="008D1440"/>
    <w:rsid w:val="0098253C"/>
    <w:rsid w:val="0098649C"/>
    <w:rsid w:val="009C26B0"/>
    <w:rsid w:val="00A13136"/>
    <w:rsid w:val="00A264E5"/>
    <w:rsid w:val="00A756A8"/>
    <w:rsid w:val="00A9022D"/>
    <w:rsid w:val="00AC6B74"/>
    <w:rsid w:val="00AE059E"/>
    <w:rsid w:val="00AE3CFB"/>
    <w:rsid w:val="00B308D2"/>
    <w:rsid w:val="00B336B1"/>
    <w:rsid w:val="00BD089F"/>
    <w:rsid w:val="00BD7C2D"/>
    <w:rsid w:val="00CC38C2"/>
    <w:rsid w:val="00CE6B03"/>
    <w:rsid w:val="00D418B1"/>
    <w:rsid w:val="00D4429B"/>
    <w:rsid w:val="00D85A25"/>
    <w:rsid w:val="00DE4ABB"/>
    <w:rsid w:val="00EB1F8E"/>
    <w:rsid w:val="00EC63E2"/>
    <w:rsid w:val="00F12396"/>
    <w:rsid w:val="00F32175"/>
    <w:rsid w:val="00F8744A"/>
    <w:rsid w:val="00F95B8E"/>
    <w:rsid w:val="00FB25B4"/>
    <w:rsid w:val="00FC5835"/>
    <w:rsid w:val="00FD798F"/>
    <w:rsid w:val="00FF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33C4DB7"/>
  <w15:chartTrackingRefBased/>
  <w15:docId w15:val="{35ED908F-AB96-4B19-98D8-4862CA8B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582A50"/>
    <w:pPr>
      <w:spacing w:before="120" w:after="120"/>
      <w:ind w:left="763"/>
    </w:pPr>
    <w:rPr>
      <w:rFonts w:ascii="Arial" w:hAnsi="Arial" w:cs="Arial"/>
      <w:lang w:val="pt-BR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Heading">
    <w:name w:val="Heading"/>
    <w:basedOn w:val="Normal"/>
    <w:next w:val="Normal"/>
    <w:qFormat/>
    <w:rsid w:val="00CE6B03"/>
    <w:pPr>
      <w:autoSpaceDN/>
      <w:spacing w:line="240" w:lineRule="auto"/>
      <w:jc w:val="center"/>
    </w:pPr>
    <w:rPr>
      <w:rFonts w:ascii="Arial;Arial" w:eastAsia="Times New Roman;Georgia" w:hAnsi="Arial;Arial" w:cs="Arial;Arial"/>
      <w:b/>
      <w:bCs/>
      <w:snapToGrid/>
      <w:sz w:val="36"/>
      <w:szCs w:val="36"/>
      <w:lang w:eastAsia="zh-CN"/>
    </w:rPr>
  </w:style>
  <w:style w:type="character" w:customStyle="1" w:styleId="WW8Num2z3">
    <w:name w:val="WW8Num2z3"/>
    <w:qFormat/>
    <w:rsid w:val="00BD7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s\OneDrive\Documentos\Projeto%20Sistema%20Estacionamento\tarefa-final-luque\requisitos\modelo-documento-especificacao-requisitos-softwar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modelo-documento-especificacao-requisitos-software</Template>
  <TotalTime>82</TotalTime>
  <Pages>5</Pages>
  <Words>565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Especificação dos Requisitos de Software</vt:lpstr>
    </vt:vector>
  </TitlesOfParts>
  <Company>&lt;Nome da Empresa&gt;</Company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Lucas Faustini</dc:creator>
  <cp:keywords/>
  <dc:description/>
  <cp:lastModifiedBy>DENIR DE ASSIS JUNIOR</cp:lastModifiedBy>
  <cp:revision>50</cp:revision>
  <dcterms:created xsi:type="dcterms:W3CDTF">2021-06-17T14:29:00Z</dcterms:created>
  <dcterms:modified xsi:type="dcterms:W3CDTF">2021-06-19T02:18:00Z</dcterms:modified>
</cp:coreProperties>
</file>