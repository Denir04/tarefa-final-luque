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DE23" w14:textId="2FD62932" w:rsidR="0012149A" w:rsidRPr="00C648CF" w:rsidRDefault="00C648CF">
      <w:pPr>
        <w:pStyle w:val="Ttulo"/>
        <w:jc w:val="right"/>
        <w:rPr>
          <w:lang w:val="pt-BR"/>
        </w:rPr>
      </w:pPr>
      <w:r w:rsidRPr="009E35EF">
        <w:rPr>
          <w:lang w:val="pt-BR"/>
        </w:rPr>
        <w:t>Sistema de Estacionamento</w:t>
      </w:r>
    </w:p>
    <w:p w14:paraId="3332AB86" w14:textId="476282D2" w:rsidR="0012149A" w:rsidRPr="009E35EF" w:rsidRDefault="00422A65">
      <w:pPr>
        <w:pStyle w:val="Ttulo"/>
        <w:jc w:val="right"/>
        <w:rPr>
          <w:lang w:val="pt-BR"/>
        </w:rPr>
      </w:pPr>
      <w:r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5F25F0">
        <w:rPr>
          <w:lang w:val="pt-BR"/>
        </w:rPr>
        <w:t>Gerir</w:t>
      </w:r>
      <w:r>
        <w:fldChar w:fldCharType="end"/>
      </w:r>
      <w:r w:rsidR="009E35EF" w:rsidRPr="009E35EF">
        <w:rPr>
          <w:lang w:val="pt-BR"/>
        </w:rPr>
        <w:t xml:space="preserve"> </w:t>
      </w:r>
      <w:r w:rsidR="0008732D">
        <w:rPr>
          <w:lang w:val="pt-BR"/>
        </w:rPr>
        <w:t>vagas</w:t>
      </w:r>
    </w:p>
    <w:p w14:paraId="39EB001B" w14:textId="77777777" w:rsidR="0012149A" w:rsidRPr="00C648CF" w:rsidRDefault="0012149A">
      <w:pPr>
        <w:pStyle w:val="Ttulo"/>
        <w:jc w:val="right"/>
        <w:rPr>
          <w:lang w:val="pt-BR"/>
        </w:rPr>
      </w:pPr>
    </w:p>
    <w:p w14:paraId="076FF024" w14:textId="651C2452" w:rsidR="0012149A" w:rsidRPr="00C648CF" w:rsidRDefault="00422A6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6C5C50DE" w14:textId="77777777" w:rsidR="0012149A" w:rsidRPr="00C648CF" w:rsidRDefault="0012149A">
      <w:pPr>
        <w:rPr>
          <w:lang w:val="pt-BR"/>
        </w:rPr>
      </w:pPr>
    </w:p>
    <w:p w14:paraId="6FCD3CC0" w14:textId="77777777" w:rsidR="0012149A" w:rsidRDefault="0012149A">
      <w:pPr>
        <w:rPr>
          <w:lang w:val="fr-FR"/>
        </w:rPr>
      </w:pPr>
    </w:p>
    <w:p w14:paraId="2FA0787A" w14:textId="77777777" w:rsidR="0012149A" w:rsidRDefault="0012149A">
      <w:pPr>
        <w:pStyle w:val="Corpodetexto"/>
        <w:rPr>
          <w:lang w:val="fr-FR"/>
        </w:rPr>
      </w:pPr>
    </w:p>
    <w:p w14:paraId="3A3ABB5C" w14:textId="77777777" w:rsidR="0012149A" w:rsidRDefault="0012149A">
      <w:pPr>
        <w:pStyle w:val="Corpodetexto"/>
        <w:rPr>
          <w:lang w:val="fr-FR"/>
        </w:rPr>
      </w:pPr>
    </w:p>
    <w:p w14:paraId="7A32867E" w14:textId="77777777" w:rsidR="0012149A" w:rsidRDefault="0012149A">
      <w:pPr>
        <w:rPr>
          <w:lang w:val="fr-FR"/>
        </w:rPr>
        <w:sectPr w:rsidR="0012149A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7F5E9A50" w14:textId="77777777" w:rsidR="0012149A" w:rsidRDefault="00422A6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149A" w14:paraId="0EE27A01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2E9B8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1F05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E14D" w14:textId="77777777" w:rsidR="0012149A" w:rsidRDefault="00422A6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22B0" w14:textId="77777777" w:rsidR="0012149A" w:rsidRDefault="00422A6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42E72" w:rsidRPr="005308D1" w14:paraId="387D006C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3775" w14:textId="39F0311B" w:rsidR="00342E72" w:rsidRDefault="00342E72" w:rsidP="00342E72">
            <w:pPr>
              <w:pStyle w:val="Tabletext"/>
            </w:pPr>
            <w:r>
              <w:rPr>
                <w:lang w:val="pt-BR"/>
              </w:rPr>
              <w:t>16/06/21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34BB" w14:textId="54834E34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D0BC" w14:textId="02D0A587" w:rsidR="00342E72" w:rsidRDefault="00342E72" w:rsidP="00342E72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A1D4" w14:textId="77777777" w:rsidR="00342E72" w:rsidRDefault="00342E72" w:rsidP="00342E72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Denir</w:t>
            </w:r>
            <w:proofErr w:type="spellEnd"/>
            <w:r>
              <w:rPr>
                <w:lang w:val="pt-BR"/>
              </w:rPr>
              <w:t xml:space="preserve"> de Assis Junior</w:t>
            </w:r>
          </w:p>
          <w:p w14:paraId="0D029E3B" w14:textId="6F780D51" w:rsidR="00342E72" w:rsidRPr="00342E72" w:rsidRDefault="00342E72" w:rsidP="00342E7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12149A" w:rsidRPr="005308D1" w14:paraId="5C003258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5F18C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0582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3D220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E14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5308D1" w14:paraId="6C6C54AA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3EFA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A9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1AF1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7A4DB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  <w:tr w:rsidR="0012149A" w:rsidRPr="005308D1" w14:paraId="45FD0EE2" w14:textId="77777777" w:rsidTr="00342E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8FCFD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39DE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EF02F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22B3" w14:textId="77777777" w:rsidR="0012149A" w:rsidRPr="00342E72" w:rsidRDefault="0012149A">
            <w:pPr>
              <w:pStyle w:val="Tabletext"/>
              <w:rPr>
                <w:lang w:val="pt-BR"/>
              </w:rPr>
            </w:pPr>
          </w:p>
        </w:tc>
      </w:tr>
    </w:tbl>
    <w:p w14:paraId="1830D67C" w14:textId="77777777" w:rsidR="0012149A" w:rsidRPr="00342E72" w:rsidRDefault="0012149A">
      <w:pPr>
        <w:rPr>
          <w:lang w:val="pt-BR"/>
        </w:rPr>
      </w:pPr>
    </w:p>
    <w:p w14:paraId="24A1197B" w14:textId="77777777" w:rsidR="0012149A" w:rsidRPr="00EC4CAD" w:rsidRDefault="00422A65">
      <w:pPr>
        <w:pStyle w:val="Ttulo"/>
        <w:rPr>
          <w:lang w:val="pt-BR"/>
        </w:rPr>
      </w:pPr>
      <w:r w:rsidRPr="00342E72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35B53A2" w14:textId="1BAC1C12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C648CF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Nome do Caso de Uso</w:t>
      </w:r>
      <w:r w:rsidR="00E1605F">
        <w:rPr>
          <w:noProof/>
          <w:lang w:val="pt-BR"/>
        </w:rPr>
        <w:t>: Gerir vagas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1A4406B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5484F84" w14:textId="77777777" w:rsidR="0012149A" w:rsidRPr="00C648CF" w:rsidRDefault="00422A6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21F6488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9606643" w14:textId="77777777" w:rsidR="0012149A" w:rsidRPr="00C648CF" w:rsidRDefault="00422A6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Fluxos Alternativos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_Toc18208179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23FDC4D" w14:textId="3F610C8A" w:rsidR="0012149A" w:rsidRPr="00C648CF" w:rsidRDefault="00422A65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2.2.1</w:t>
      </w:r>
      <w:r w:rsidRPr="00C648CF">
        <w:rPr>
          <w:noProof/>
          <w:snapToGrid/>
          <w:sz w:val="24"/>
          <w:szCs w:val="24"/>
          <w:lang w:val="pt-BR"/>
        </w:rPr>
        <w:tab/>
      </w:r>
      <w:r w:rsidR="00FD2248">
        <w:rPr>
          <w:noProof/>
          <w:lang w:val="pt-BR"/>
        </w:rPr>
        <w:t>Fluxo Alternativo 1 -</w:t>
      </w:r>
      <w:r w:rsidR="00FD2248" w:rsidRPr="00FD2248">
        <w:rPr>
          <w:i/>
          <w:iCs/>
          <w:lang w:val="pt-BR"/>
        </w:rPr>
        <w:t xml:space="preserve"> </w:t>
      </w:r>
      <w:r w:rsidR="00FD2248">
        <w:rPr>
          <w:i/>
          <w:iCs/>
          <w:lang w:val="pt-BR"/>
        </w:rPr>
        <w:t xml:space="preserve"> opção Carro e botão Salvar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_Toc18208180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6F35D23" w14:textId="178A6E77" w:rsidR="0012149A" w:rsidRPr="0014108C" w:rsidRDefault="00422A65">
      <w:pPr>
        <w:pStyle w:val="Sumrio3"/>
        <w:tabs>
          <w:tab w:val="left" w:pos="1600"/>
        </w:tabs>
        <w:rPr>
          <w:noProof/>
          <w:lang w:val="pt-BR"/>
        </w:rPr>
      </w:pPr>
      <w:r>
        <w:rPr>
          <w:noProof/>
          <w:lang w:val="pt-BR"/>
        </w:rPr>
        <w:t>2.2.2</w:t>
      </w:r>
      <w:r w:rsidRPr="00C648CF">
        <w:rPr>
          <w:noProof/>
          <w:snapToGrid/>
          <w:sz w:val="24"/>
          <w:szCs w:val="24"/>
          <w:lang w:val="pt-BR"/>
        </w:rPr>
        <w:tab/>
      </w:r>
      <w:r w:rsidR="00FD2248">
        <w:rPr>
          <w:noProof/>
          <w:lang w:val="pt-BR"/>
        </w:rPr>
        <w:t xml:space="preserve">Fluxo Alternativo 2 - </w:t>
      </w:r>
      <w:r w:rsidR="00FD2248">
        <w:rPr>
          <w:i/>
          <w:iCs/>
          <w:lang w:val="pt-BR"/>
        </w:rPr>
        <w:t>opção Moto e botão Salvar</w:t>
      </w:r>
      <w:r w:rsidRPr="00C648CF">
        <w:rPr>
          <w:noProof/>
          <w:lang w:val="pt-BR"/>
        </w:rPr>
        <w:tab/>
      </w:r>
      <w:r w:rsidR="0014108C" w:rsidRPr="0014108C">
        <w:rPr>
          <w:noProof/>
          <w:lang w:val="pt-BR"/>
        </w:rPr>
        <w:t>4</w:t>
      </w:r>
    </w:p>
    <w:p w14:paraId="0238FF5E" w14:textId="411317DF" w:rsidR="00FD2248" w:rsidRPr="0014108C" w:rsidRDefault="00FD2248" w:rsidP="00FD2248">
      <w:pPr>
        <w:pStyle w:val="Sumrio3"/>
        <w:tabs>
          <w:tab w:val="left" w:pos="1600"/>
        </w:tabs>
        <w:rPr>
          <w:noProof/>
          <w:lang w:val="pt-BR"/>
        </w:rPr>
      </w:pPr>
      <w:r>
        <w:rPr>
          <w:noProof/>
          <w:lang w:val="pt-BR"/>
        </w:rPr>
        <w:t>2.2.3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 xml:space="preserve">Fluxo Alternativo 3 - </w:t>
      </w:r>
      <w:r>
        <w:rPr>
          <w:i/>
          <w:iCs/>
          <w:lang w:val="pt-BR"/>
        </w:rPr>
        <w:t>opção Carro e botão Cancelar</w:t>
      </w:r>
      <w:r w:rsidRPr="00C648CF">
        <w:rPr>
          <w:noProof/>
          <w:lang w:val="pt-BR"/>
        </w:rPr>
        <w:tab/>
      </w:r>
      <w:r w:rsidR="0014108C" w:rsidRPr="0014108C">
        <w:rPr>
          <w:noProof/>
          <w:lang w:val="pt-BR"/>
        </w:rPr>
        <w:t>4</w:t>
      </w:r>
    </w:p>
    <w:p w14:paraId="1826868A" w14:textId="30C48E9D" w:rsidR="0012149A" w:rsidRPr="0014108C" w:rsidRDefault="00FD2248" w:rsidP="00E1605F">
      <w:pPr>
        <w:pStyle w:val="Sumrio3"/>
        <w:tabs>
          <w:tab w:val="left" w:pos="1600"/>
        </w:tabs>
        <w:rPr>
          <w:noProof/>
          <w:lang w:val="pt-BR"/>
        </w:rPr>
      </w:pPr>
      <w:r>
        <w:rPr>
          <w:noProof/>
          <w:lang w:val="pt-BR"/>
        </w:rPr>
        <w:t>2.2.4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 xml:space="preserve">Fluxo Alternativo 4 - </w:t>
      </w:r>
      <w:r>
        <w:rPr>
          <w:i/>
          <w:iCs/>
          <w:lang w:val="pt-BR"/>
        </w:rPr>
        <w:t>opção Moto e botão Cancelar</w:t>
      </w:r>
      <w:r w:rsidRPr="00C648CF">
        <w:rPr>
          <w:noProof/>
          <w:lang w:val="pt-BR"/>
        </w:rPr>
        <w:tab/>
      </w:r>
      <w:r w:rsidR="0014108C" w:rsidRPr="0014108C">
        <w:rPr>
          <w:noProof/>
          <w:lang w:val="pt-BR"/>
        </w:rPr>
        <w:t>4</w:t>
      </w:r>
    </w:p>
    <w:p w14:paraId="41987B36" w14:textId="3267F3BE" w:rsidR="00BB00D3" w:rsidRPr="0014108C" w:rsidRDefault="00BB00D3" w:rsidP="00BB00D3">
      <w:pPr>
        <w:pStyle w:val="Sumrio3"/>
        <w:tabs>
          <w:tab w:val="left" w:pos="1600"/>
        </w:tabs>
        <w:rPr>
          <w:noProof/>
          <w:lang w:val="pt-BR"/>
        </w:rPr>
      </w:pPr>
      <w:r>
        <w:rPr>
          <w:noProof/>
          <w:lang w:val="pt-BR"/>
        </w:rPr>
        <w:t>2.2.5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 xml:space="preserve">Fluxo Alternativo 5 - </w:t>
      </w:r>
      <w:r>
        <w:rPr>
          <w:i/>
          <w:iCs/>
          <w:lang w:val="pt-BR"/>
        </w:rPr>
        <w:t>clicar no botão Alterar</w:t>
      </w:r>
      <w:r w:rsidRPr="00C648CF">
        <w:rPr>
          <w:noProof/>
          <w:lang w:val="pt-BR"/>
        </w:rPr>
        <w:tab/>
      </w:r>
      <w:r w:rsidR="0014108C" w:rsidRPr="0014108C">
        <w:rPr>
          <w:noProof/>
          <w:lang w:val="pt-BR"/>
        </w:rPr>
        <w:t>4</w:t>
      </w:r>
    </w:p>
    <w:p w14:paraId="4BE8EB52" w14:textId="589F44B7" w:rsidR="00BB00D3" w:rsidRPr="00BB00D3" w:rsidRDefault="00BB00D3" w:rsidP="00BB00D3">
      <w:pPr>
        <w:pStyle w:val="Sumrio3"/>
        <w:tabs>
          <w:tab w:val="left" w:pos="1600"/>
        </w:tabs>
        <w:rPr>
          <w:noProof/>
          <w:lang w:val="pt-BR"/>
        </w:rPr>
      </w:pPr>
      <w:r>
        <w:rPr>
          <w:noProof/>
          <w:lang w:val="pt-BR"/>
        </w:rPr>
        <w:t>2.2.6</w:t>
      </w:r>
      <w:r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 xml:space="preserve">Fluxo Alternativo 6 - </w:t>
      </w:r>
      <w:r>
        <w:rPr>
          <w:i/>
          <w:iCs/>
          <w:lang w:val="pt-BR"/>
        </w:rPr>
        <w:t>clicar no botão Excluir</w:t>
      </w:r>
      <w:r w:rsidRPr="00C648CF">
        <w:rPr>
          <w:noProof/>
          <w:lang w:val="pt-BR"/>
        </w:rPr>
        <w:tab/>
      </w:r>
      <w:r>
        <w:rPr>
          <w:noProof/>
        </w:rPr>
        <w:fldChar w:fldCharType="begin"/>
      </w:r>
      <w:r w:rsidRPr="00C648CF">
        <w:rPr>
          <w:noProof/>
          <w:lang w:val="pt-BR"/>
        </w:rPr>
        <w:instrText xml:space="preserve"> PAGEREF _Toc18208183 \h </w:instrText>
      </w:r>
      <w:r>
        <w:rPr>
          <w:noProof/>
        </w:rPr>
      </w:r>
      <w:r>
        <w:rPr>
          <w:noProof/>
        </w:rPr>
        <w:fldChar w:fldCharType="separate"/>
      </w:r>
      <w:r w:rsidRPr="00C648CF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9041D19" w14:textId="77777777" w:rsidR="0012149A" w:rsidRPr="00C648CF" w:rsidRDefault="00E160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</w:t>
      </w:r>
      <w:r w:rsidR="00422A65">
        <w:rPr>
          <w:noProof/>
          <w:sz w:val="24"/>
          <w:lang w:val="pt-BR"/>
        </w:rPr>
        <w:t>.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422A65">
        <w:rPr>
          <w:noProof/>
          <w:sz w:val="24"/>
          <w:lang w:val="pt-BR"/>
        </w:rPr>
        <w:t>Precondições</w:t>
      </w:r>
      <w:r w:rsidR="00422A65" w:rsidRPr="00C648CF">
        <w:rPr>
          <w:noProof/>
          <w:lang w:val="pt-BR"/>
        </w:rPr>
        <w:tab/>
      </w:r>
      <w:r w:rsidR="00422A65">
        <w:rPr>
          <w:noProof/>
        </w:rPr>
        <w:fldChar w:fldCharType="begin"/>
      </w:r>
      <w:r w:rsidR="00422A65" w:rsidRPr="00C648CF">
        <w:rPr>
          <w:noProof/>
          <w:lang w:val="pt-BR"/>
        </w:rPr>
        <w:instrText xml:space="preserve"> PAGEREF _Toc18208184 \h </w:instrText>
      </w:r>
      <w:r w:rsidR="00422A65">
        <w:rPr>
          <w:noProof/>
        </w:rPr>
      </w:r>
      <w:r w:rsidR="00422A65">
        <w:rPr>
          <w:noProof/>
        </w:rPr>
        <w:fldChar w:fldCharType="separate"/>
      </w:r>
      <w:r w:rsidR="00422A65" w:rsidRPr="00C648CF">
        <w:rPr>
          <w:noProof/>
          <w:lang w:val="pt-BR"/>
        </w:rPr>
        <w:t>5</w:t>
      </w:r>
      <w:r w:rsidR="00422A65">
        <w:rPr>
          <w:noProof/>
        </w:rPr>
        <w:fldChar w:fldCharType="end"/>
      </w:r>
    </w:p>
    <w:p w14:paraId="4DDD0E11" w14:textId="5EC445B7" w:rsidR="0012149A" w:rsidRPr="00C648CF" w:rsidRDefault="00E1605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</w:t>
      </w:r>
      <w:r w:rsidR="00422A65">
        <w:rPr>
          <w:noProof/>
          <w:lang w:val="pt-BR"/>
        </w:rPr>
        <w:t>.1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Usuário conectado ao sistema</w:t>
      </w:r>
      <w:r w:rsidR="00422A65" w:rsidRPr="00C648CF">
        <w:rPr>
          <w:noProof/>
          <w:lang w:val="pt-BR"/>
        </w:rPr>
        <w:tab/>
      </w:r>
      <w:r w:rsidR="00422A65">
        <w:rPr>
          <w:noProof/>
        </w:rPr>
        <w:fldChar w:fldCharType="begin"/>
      </w:r>
      <w:r w:rsidR="00422A65" w:rsidRPr="00C648CF">
        <w:rPr>
          <w:noProof/>
          <w:lang w:val="pt-BR"/>
        </w:rPr>
        <w:instrText xml:space="preserve"> PAGEREF _Toc18208185 \h </w:instrText>
      </w:r>
      <w:r w:rsidR="00422A65">
        <w:rPr>
          <w:noProof/>
        </w:rPr>
      </w:r>
      <w:r w:rsidR="00422A65">
        <w:rPr>
          <w:noProof/>
        </w:rPr>
        <w:fldChar w:fldCharType="separate"/>
      </w:r>
      <w:r w:rsidR="00422A65" w:rsidRPr="00C648CF">
        <w:rPr>
          <w:noProof/>
          <w:lang w:val="pt-BR"/>
        </w:rPr>
        <w:t>5</w:t>
      </w:r>
      <w:r w:rsidR="00422A65">
        <w:rPr>
          <w:noProof/>
        </w:rPr>
        <w:fldChar w:fldCharType="end"/>
      </w:r>
    </w:p>
    <w:p w14:paraId="34716EAE" w14:textId="5E769D40" w:rsidR="0012149A" w:rsidRPr="00C648CF" w:rsidRDefault="00E1605F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</w:t>
      </w:r>
      <w:r w:rsidR="00422A65">
        <w:rPr>
          <w:noProof/>
          <w:sz w:val="24"/>
          <w:lang w:val="pt-BR"/>
        </w:rPr>
        <w:t>.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422A65">
        <w:rPr>
          <w:noProof/>
          <w:sz w:val="24"/>
          <w:lang w:val="pt-BR"/>
        </w:rPr>
        <w:t>Pós-condições</w:t>
      </w:r>
      <w:r w:rsidR="00422A65" w:rsidRPr="00C648CF">
        <w:rPr>
          <w:noProof/>
          <w:lang w:val="pt-BR"/>
        </w:rPr>
        <w:tab/>
      </w:r>
      <w:r w:rsidR="00422A65">
        <w:rPr>
          <w:noProof/>
        </w:rPr>
        <w:fldChar w:fldCharType="begin"/>
      </w:r>
      <w:r w:rsidR="00422A65" w:rsidRPr="00C648CF">
        <w:rPr>
          <w:noProof/>
          <w:lang w:val="pt-BR"/>
        </w:rPr>
        <w:instrText xml:space="preserve"> PAGEREF _Toc18208186 \h </w:instrText>
      </w:r>
      <w:r w:rsidR="00422A65">
        <w:rPr>
          <w:noProof/>
        </w:rPr>
      </w:r>
      <w:r w:rsidR="00422A65">
        <w:rPr>
          <w:noProof/>
        </w:rPr>
        <w:fldChar w:fldCharType="separate"/>
      </w:r>
      <w:r w:rsidR="00422A65" w:rsidRPr="00C648CF">
        <w:rPr>
          <w:noProof/>
          <w:lang w:val="pt-BR"/>
        </w:rPr>
        <w:t>5</w:t>
      </w:r>
      <w:r w:rsidR="00422A65">
        <w:rPr>
          <w:noProof/>
        </w:rPr>
        <w:fldChar w:fldCharType="end"/>
      </w:r>
    </w:p>
    <w:p w14:paraId="7EAFCE24" w14:textId="6203CD0A" w:rsidR="0012149A" w:rsidRPr="00C648CF" w:rsidRDefault="00E1605F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22A65">
        <w:rPr>
          <w:noProof/>
          <w:lang w:val="pt-BR"/>
        </w:rPr>
        <w:t>.1</w:t>
      </w:r>
      <w:r w:rsidR="00422A65" w:rsidRPr="00C648CF">
        <w:rPr>
          <w:noProof/>
          <w:snapToGrid/>
          <w:sz w:val="24"/>
          <w:szCs w:val="24"/>
          <w:lang w:val="pt-BR"/>
        </w:rPr>
        <w:tab/>
      </w:r>
      <w:r w:rsidR="00A113B6">
        <w:rPr>
          <w:noProof/>
          <w:lang w:val="pt-BR"/>
        </w:rPr>
        <w:t>Tabela atualizada</w:t>
      </w:r>
      <w:r w:rsidR="00422A65" w:rsidRPr="00C648CF">
        <w:rPr>
          <w:noProof/>
          <w:lang w:val="pt-BR"/>
        </w:rPr>
        <w:tab/>
      </w:r>
      <w:r w:rsidR="00422A65">
        <w:rPr>
          <w:noProof/>
        </w:rPr>
        <w:fldChar w:fldCharType="begin"/>
      </w:r>
      <w:r w:rsidR="00422A65" w:rsidRPr="00C648CF">
        <w:rPr>
          <w:noProof/>
          <w:lang w:val="pt-BR"/>
        </w:rPr>
        <w:instrText xml:space="preserve"> PAGEREF _Toc18208187 \h </w:instrText>
      </w:r>
      <w:r w:rsidR="00422A65">
        <w:rPr>
          <w:noProof/>
        </w:rPr>
      </w:r>
      <w:r w:rsidR="00422A65">
        <w:rPr>
          <w:noProof/>
        </w:rPr>
        <w:fldChar w:fldCharType="separate"/>
      </w:r>
      <w:r w:rsidR="00422A65" w:rsidRPr="00C648CF">
        <w:rPr>
          <w:noProof/>
          <w:lang w:val="pt-BR"/>
        </w:rPr>
        <w:t>5</w:t>
      </w:r>
      <w:r w:rsidR="00422A65">
        <w:rPr>
          <w:noProof/>
        </w:rPr>
        <w:fldChar w:fldCharType="end"/>
      </w:r>
    </w:p>
    <w:p w14:paraId="218403AA" w14:textId="495DC304" w:rsidR="0012149A" w:rsidRPr="00C648CF" w:rsidRDefault="0012149A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</w:p>
    <w:p w14:paraId="608D4A27" w14:textId="5B803608" w:rsidR="0012149A" w:rsidRPr="00C648CF" w:rsidRDefault="00422A65">
      <w:pPr>
        <w:pStyle w:val="Ttulo"/>
        <w:rPr>
          <w:lang w:val="pt-BR"/>
        </w:rPr>
      </w:pPr>
      <w:r>
        <w:fldChar w:fldCharType="end"/>
      </w:r>
      <w:r w:rsidRPr="00C648CF">
        <w:rPr>
          <w:lang w:val="pt-BR"/>
        </w:rPr>
        <w:br w:type="page"/>
      </w:r>
      <w:r>
        <w:lastRenderedPageBreak/>
        <w:fldChar w:fldCharType="begin"/>
      </w:r>
      <w:r w:rsidRPr="00C648CF">
        <w:rPr>
          <w:lang w:val="pt-BR"/>
        </w:rPr>
        <w:instrText xml:space="preserve">TITLE  \* MERGEFORMAT </w:instrText>
      </w:r>
      <w:r>
        <w:fldChar w:fldCharType="separate"/>
      </w:r>
      <w:r w:rsidRPr="00C648CF">
        <w:rPr>
          <w:lang w:val="pt-BR"/>
        </w:rPr>
        <w:t xml:space="preserve">Especificação de Caso de Uso: </w:t>
      </w:r>
      <w:r w:rsidR="00EC4CAD">
        <w:rPr>
          <w:lang w:val="pt-BR"/>
        </w:rPr>
        <w:t xml:space="preserve">Gerir </w:t>
      </w:r>
      <w:r w:rsidR="00E1605F">
        <w:rPr>
          <w:lang w:val="pt-BR"/>
        </w:rPr>
        <w:t>Vagas</w:t>
      </w:r>
      <w:r>
        <w:fldChar w:fldCharType="end"/>
      </w:r>
      <w:bookmarkStart w:id="0" w:name="_Toc425054503"/>
      <w:bookmarkStart w:id="1" w:name="_Toc423410237"/>
      <w:r w:rsidRPr="00C648CF">
        <w:rPr>
          <w:lang w:val="pt-BR"/>
        </w:rPr>
        <w:t xml:space="preserve"> </w:t>
      </w:r>
      <w:bookmarkEnd w:id="0"/>
      <w:bookmarkEnd w:id="1"/>
    </w:p>
    <w:p w14:paraId="27629941" w14:textId="77777777" w:rsidR="0012149A" w:rsidRPr="00C648CF" w:rsidRDefault="0012149A" w:rsidP="00BD21C5">
      <w:pPr>
        <w:pStyle w:val="InfoBlue"/>
      </w:pPr>
    </w:p>
    <w:p w14:paraId="1B3F9DD6" w14:textId="4020457B" w:rsidR="0012149A" w:rsidRPr="001215A0" w:rsidRDefault="00EC4CAD" w:rsidP="00EC4CAD">
      <w:pPr>
        <w:pStyle w:val="Ttulo1"/>
        <w:tabs>
          <w:tab w:val="left" w:pos="8647"/>
        </w:tabs>
        <w:ind w:left="1080" w:hanging="360"/>
        <w:rPr>
          <w:sz w:val="24"/>
          <w:szCs w:val="24"/>
        </w:rPr>
      </w:pPr>
      <w:bookmarkStart w:id="2" w:name="_Toc425054504"/>
      <w:bookmarkStart w:id="3" w:name="_Toc423410238"/>
      <w:r w:rsidRPr="001215A0">
        <w:rPr>
          <w:sz w:val="24"/>
          <w:szCs w:val="24"/>
          <w:lang w:val="pt-BR"/>
        </w:rPr>
        <w:t xml:space="preserve">Gerir </w:t>
      </w:r>
      <w:r w:rsidR="0008732D" w:rsidRPr="001215A0">
        <w:rPr>
          <w:sz w:val="24"/>
          <w:szCs w:val="24"/>
          <w:lang w:val="pt-BR"/>
        </w:rPr>
        <w:t>vagas</w:t>
      </w:r>
    </w:p>
    <w:p w14:paraId="7296D628" w14:textId="62171F41" w:rsidR="0012149A" w:rsidRDefault="00422A65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2C16F488" w14:textId="0554B4BC" w:rsidR="00DC00CA" w:rsidRPr="00DC00CA" w:rsidRDefault="00DC00CA" w:rsidP="00DC00CA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Este caso de uso em como propósito apresentar todos os fluxos </w:t>
      </w:r>
      <w:r w:rsidR="0086226B">
        <w:rPr>
          <w:rFonts w:ascii="Arial" w:hAnsi="Arial" w:cs="Arial"/>
          <w:lang w:val="pt-BR"/>
        </w:rPr>
        <w:t xml:space="preserve">da funcionalidade de sistema que gerencia </w:t>
      </w:r>
      <w:r w:rsidR="0008732D">
        <w:rPr>
          <w:rFonts w:ascii="Arial" w:hAnsi="Arial" w:cs="Arial"/>
          <w:lang w:val="pt-BR"/>
        </w:rPr>
        <w:t>as vagas</w:t>
      </w:r>
      <w:r w:rsidR="0086226B">
        <w:rPr>
          <w:rFonts w:ascii="Arial" w:hAnsi="Arial" w:cs="Arial"/>
          <w:lang w:val="pt-BR"/>
        </w:rPr>
        <w:t>.</w:t>
      </w:r>
    </w:p>
    <w:p w14:paraId="416BA741" w14:textId="77777777" w:rsidR="0012149A" w:rsidRDefault="00422A65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11D97C19" w14:textId="003DDBC5" w:rsidR="00792A13" w:rsidRPr="0008732D" w:rsidRDefault="00422A65" w:rsidP="0008732D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77FFF502" w14:textId="75D53F1D" w:rsidR="00792A13" w:rsidRDefault="004639C1" w:rsidP="006B1234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B1. </w:t>
      </w:r>
      <w:r w:rsidR="00544D66">
        <w:rPr>
          <w:rFonts w:ascii="Arial" w:hAnsi="Arial" w:cs="Arial"/>
          <w:lang w:val="fr-FR"/>
        </w:rPr>
        <w:t xml:space="preserve">O ator </w:t>
      </w:r>
      <w:r w:rsidR="007C4CC8">
        <w:rPr>
          <w:rFonts w:ascii="Arial" w:hAnsi="Arial" w:cs="Arial"/>
          <w:lang w:val="fr-FR"/>
        </w:rPr>
        <w:t>acessa o sistema</w:t>
      </w:r>
      <w:r w:rsidR="00554038">
        <w:rPr>
          <w:rFonts w:ascii="Arial" w:hAnsi="Arial" w:cs="Arial"/>
          <w:lang w:val="fr-FR"/>
        </w:rPr>
        <w:t>.</w:t>
      </w:r>
    </w:p>
    <w:p w14:paraId="10E3221D" w14:textId="79F9ED67" w:rsidR="00554038" w:rsidRDefault="00554038" w:rsidP="006B1234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B2. </w:t>
      </w:r>
      <w:r w:rsidR="0008732D">
        <w:rPr>
          <w:rFonts w:ascii="Arial" w:hAnsi="Arial" w:cs="Arial"/>
          <w:lang w:val="fr-FR"/>
        </w:rPr>
        <w:t xml:space="preserve"> </w:t>
      </w:r>
      <w:r w:rsidR="00242FF5">
        <w:rPr>
          <w:rFonts w:ascii="Arial" w:hAnsi="Arial" w:cs="Arial"/>
          <w:lang w:val="fr-FR"/>
        </w:rPr>
        <w:t>O sistema exibe uma interface gráfica com 3 abas (</w:t>
      </w:r>
      <w:r w:rsidR="0016716C">
        <w:rPr>
          <w:rFonts w:ascii="Arial" w:hAnsi="Arial" w:cs="Arial"/>
          <w:lang w:val="fr-FR"/>
        </w:rPr>
        <w:t>Estacionamento, Configuração De Vagas e Relatório</w:t>
      </w:r>
      <w:r w:rsidR="00242FF5">
        <w:rPr>
          <w:rFonts w:ascii="Arial" w:hAnsi="Arial" w:cs="Arial"/>
          <w:lang w:val="fr-FR"/>
        </w:rPr>
        <w:t>)</w:t>
      </w:r>
      <w:r w:rsidR="0016716C">
        <w:rPr>
          <w:rFonts w:ascii="Arial" w:hAnsi="Arial" w:cs="Arial"/>
          <w:lang w:val="fr-FR"/>
        </w:rPr>
        <w:t>.</w:t>
      </w:r>
    </w:p>
    <w:p w14:paraId="04158088" w14:textId="2428CBBD" w:rsidR="0016716C" w:rsidRDefault="0016716C" w:rsidP="006B1234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B3. O ator seleciona a aba Configuração De Vagas</w:t>
      </w:r>
    </w:p>
    <w:p w14:paraId="4C1CD58B" w14:textId="58E54FC5" w:rsidR="00383E92" w:rsidRDefault="00383E92" w:rsidP="006B1234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B4. O sistema exibe uma tabela com 4 colunas, sendo elas respectivamente : ID, Categoria, Situação e Placa. Além disso,</w:t>
      </w:r>
      <w:r w:rsidR="004C6811">
        <w:rPr>
          <w:rFonts w:ascii="Arial" w:hAnsi="Arial" w:cs="Arial"/>
          <w:lang w:val="fr-FR"/>
        </w:rPr>
        <w:t xml:space="preserve"> o sistema exibe um botão chamado Adicionar.</w:t>
      </w:r>
    </w:p>
    <w:p w14:paraId="70320E82" w14:textId="4B15F475" w:rsidR="004C6811" w:rsidRDefault="004C6811" w:rsidP="006B1234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B5. O ator clica no botão Adicionar.</w:t>
      </w:r>
    </w:p>
    <w:p w14:paraId="27737A5B" w14:textId="2D66AC11" w:rsidR="001559C1" w:rsidRDefault="004C6811" w:rsidP="00613CC3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B6. </w:t>
      </w:r>
      <w:r w:rsidR="00B05956">
        <w:rPr>
          <w:rFonts w:ascii="Arial" w:hAnsi="Arial" w:cs="Arial"/>
          <w:lang w:val="fr-FR"/>
        </w:rPr>
        <w:t>O Sistema libera a seção de Categoria da Vaga com duas opções: Carro ou Moto. Além disso, o sistema apresenta dois botões Salv</w:t>
      </w:r>
      <w:r w:rsidR="009D3EE8">
        <w:rPr>
          <w:rFonts w:ascii="Arial" w:hAnsi="Arial" w:cs="Arial"/>
          <w:lang w:val="fr-FR"/>
        </w:rPr>
        <w:t>ar</w:t>
      </w:r>
      <w:r w:rsidR="00B05956">
        <w:rPr>
          <w:rFonts w:ascii="Arial" w:hAnsi="Arial" w:cs="Arial"/>
          <w:lang w:val="fr-FR"/>
        </w:rPr>
        <w:t xml:space="preserve"> e Cancelar.</w:t>
      </w:r>
    </w:p>
    <w:p w14:paraId="636F53B3" w14:textId="77BEBA6F" w:rsidR="00613CC3" w:rsidRDefault="00B05956" w:rsidP="00613CC3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B7. Ator seleciona </w:t>
      </w:r>
      <w:r w:rsidR="00613CC3">
        <w:rPr>
          <w:rFonts w:ascii="Arial" w:hAnsi="Arial" w:cs="Arial"/>
          <w:lang w:val="fr-FR"/>
        </w:rPr>
        <w:t>uma opção:</w:t>
      </w:r>
    </w:p>
    <w:p w14:paraId="23E4E04A" w14:textId="30C7B0BA" w:rsidR="005E2668" w:rsidRDefault="00984B08" w:rsidP="00F82382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B7.1</w:t>
      </w:r>
      <w:r w:rsidR="00F82382">
        <w:rPr>
          <w:rFonts w:ascii="Arial" w:hAnsi="Arial" w:cs="Arial"/>
          <w:lang w:val="fr-FR"/>
        </w:rPr>
        <w:t xml:space="preserve"> </w:t>
      </w:r>
      <w:r w:rsidR="00BF3799">
        <w:rPr>
          <w:rFonts w:ascii="Arial" w:hAnsi="Arial" w:cs="Arial"/>
          <w:lang w:val="fr-FR"/>
        </w:rPr>
        <w:t xml:space="preserve">Se o ator </w:t>
      </w:r>
      <w:r w:rsidR="00FA2999">
        <w:rPr>
          <w:rFonts w:ascii="Arial" w:hAnsi="Arial" w:cs="Arial"/>
          <w:lang w:val="fr-FR"/>
        </w:rPr>
        <w:t xml:space="preserve">selecionar a </w:t>
      </w:r>
      <w:r w:rsidR="00097124" w:rsidRPr="00097124">
        <w:rPr>
          <w:rFonts w:ascii="Arial" w:hAnsi="Arial" w:cs="Arial"/>
          <w:lang w:val="pt-BR"/>
        </w:rPr>
        <w:t>“</w:t>
      </w:r>
      <w:r w:rsidR="00FA2999">
        <w:rPr>
          <w:rFonts w:ascii="Arial" w:hAnsi="Arial" w:cs="Arial"/>
          <w:lang w:val="fr-FR"/>
        </w:rPr>
        <w:t xml:space="preserve">opção </w:t>
      </w:r>
      <w:r w:rsidR="00B05956">
        <w:rPr>
          <w:rFonts w:ascii="Arial" w:hAnsi="Arial" w:cs="Arial"/>
          <w:lang w:val="fr-FR"/>
        </w:rPr>
        <w:t>Carro</w:t>
      </w:r>
      <w:r w:rsidR="00097124" w:rsidRPr="00097124">
        <w:rPr>
          <w:rFonts w:ascii="Arial" w:hAnsi="Arial" w:cs="Arial"/>
          <w:lang w:val="pt-BR"/>
        </w:rPr>
        <w:t>“</w:t>
      </w:r>
      <w:r w:rsidR="00B05956">
        <w:rPr>
          <w:rFonts w:ascii="Arial" w:hAnsi="Arial" w:cs="Arial"/>
          <w:lang w:val="fr-FR"/>
        </w:rPr>
        <w:t xml:space="preserve"> e</w:t>
      </w:r>
      <w:r w:rsidR="00915AED">
        <w:rPr>
          <w:rFonts w:ascii="Arial" w:hAnsi="Arial" w:cs="Arial"/>
          <w:lang w:val="fr-FR"/>
        </w:rPr>
        <w:t xml:space="preserve"> clicar</w:t>
      </w:r>
      <w:r w:rsidR="00B05956">
        <w:rPr>
          <w:rFonts w:ascii="Arial" w:hAnsi="Arial" w:cs="Arial"/>
          <w:lang w:val="fr-FR"/>
        </w:rPr>
        <w:t xml:space="preserve"> </w:t>
      </w:r>
      <w:r w:rsidR="00915AED">
        <w:rPr>
          <w:rFonts w:ascii="Arial" w:hAnsi="Arial" w:cs="Arial"/>
          <w:lang w:val="fr-FR"/>
        </w:rPr>
        <w:t>n</w:t>
      </w:r>
      <w:r w:rsidR="00B05956">
        <w:rPr>
          <w:rFonts w:ascii="Arial" w:hAnsi="Arial" w:cs="Arial"/>
          <w:lang w:val="fr-FR"/>
        </w:rPr>
        <w:t xml:space="preserve">o </w:t>
      </w:r>
      <w:r w:rsidR="00097124" w:rsidRPr="00097124">
        <w:rPr>
          <w:rFonts w:ascii="Arial" w:hAnsi="Arial" w:cs="Arial"/>
          <w:lang w:val="pt-BR"/>
        </w:rPr>
        <w:t>“</w:t>
      </w:r>
      <w:r w:rsidR="00915AED">
        <w:rPr>
          <w:rFonts w:ascii="Arial" w:hAnsi="Arial" w:cs="Arial"/>
          <w:lang w:val="fr-FR"/>
        </w:rPr>
        <w:t>b</w:t>
      </w:r>
      <w:r w:rsidR="00B05956">
        <w:rPr>
          <w:rFonts w:ascii="Arial" w:hAnsi="Arial" w:cs="Arial"/>
          <w:lang w:val="fr-FR"/>
        </w:rPr>
        <w:t>otão Salvar</w:t>
      </w:r>
      <w:r w:rsidR="00097124" w:rsidRPr="00097124">
        <w:rPr>
          <w:rFonts w:ascii="Arial" w:hAnsi="Arial" w:cs="Arial"/>
          <w:lang w:val="pt-BR"/>
        </w:rPr>
        <w:t>“</w:t>
      </w:r>
      <w:r w:rsidR="006D7F27">
        <w:rPr>
          <w:rFonts w:ascii="Arial" w:hAnsi="Arial" w:cs="Arial"/>
          <w:lang w:val="fr-FR"/>
        </w:rPr>
        <w:t xml:space="preserve"> vai para o fluxo alternativo 1</w:t>
      </w:r>
      <w:r w:rsidR="00915AED">
        <w:rPr>
          <w:rFonts w:ascii="Arial" w:hAnsi="Arial" w:cs="Arial"/>
          <w:lang w:val="fr-FR"/>
        </w:rPr>
        <w:t>.</w:t>
      </w:r>
    </w:p>
    <w:p w14:paraId="1CC2B05B" w14:textId="179C974D" w:rsidR="00915AED" w:rsidRDefault="00915AED" w:rsidP="00F82382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B7.2 Se o ator selecionar a 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>opção Moto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e clicar no </w:t>
      </w:r>
      <w:r w:rsidR="00097124" w:rsidRPr="00097124">
        <w:rPr>
          <w:rFonts w:ascii="Arial" w:hAnsi="Arial" w:cs="Arial"/>
          <w:lang w:val="pt-BR"/>
        </w:rPr>
        <w:t>“</w:t>
      </w:r>
      <w:r w:rsidR="002A07A4">
        <w:rPr>
          <w:rFonts w:ascii="Arial" w:hAnsi="Arial" w:cs="Arial"/>
          <w:lang w:val="fr-FR"/>
        </w:rPr>
        <w:t>botão Sa</w:t>
      </w:r>
      <w:r w:rsidR="00E12EBA">
        <w:rPr>
          <w:rFonts w:ascii="Arial" w:hAnsi="Arial" w:cs="Arial"/>
          <w:lang w:val="fr-FR"/>
        </w:rPr>
        <w:t>lvar</w:t>
      </w:r>
      <w:r w:rsidR="00097124" w:rsidRPr="00097124">
        <w:rPr>
          <w:rFonts w:ascii="Arial" w:hAnsi="Arial" w:cs="Arial"/>
          <w:lang w:val="pt-BR"/>
        </w:rPr>
        <w:t>“</w:t>
      </w:r>
      <w:r w:rsidR="002A07A4">
        <w:rPr>
          <w:rFonts w:ascii="Arial" w:hAnsi="Arial" w:cs="Arial"/>
          <w:lang w:val="fr-FR"/>
        </w:rPr>
        <w:t xml:space="preserve"> vai para o fluxo alternativo 2.</w:t>
      </w:r>
    </w:p>
    <w:p w14:paraId="76C8CEAB" w14:textId="104B347E" w:rsidR="00290A52" w:rsidRDefault="00290A52" w:rsidP="00290A52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B7.3 Se o ator selecionar a </w:t>
      </w:r>
      <w:r w:rsidR="00097124" w:rsidRPr="00097124">
        <w:rPr>
          <w:rFonts w:ascii="Arial" w:hAnsi="Arial" w:cs="Arial"/>
          <w:sz w:val="24"/>
          <w:szCs w:val="24"/>
          <w:lang w:val="pt-BR"/>
        </w:rPr>
        <w:t xml:space="preserve"> </w:t>
      </w:r>
      <w:bookmarkStart w:id="11" w:name="_Hlk74905381"/>
      <w:r w:rsidR="00097124" w:rsidRPr="00097124">
        <w:rPr>
          <w:rFonts w:ascii="Arial" w:hAnsi="Arial" w:cs="Arial"/>
          <w:lang w:val="pt-BR"/>
        </w:rPr>
        <w:t>“</w:t>
      </w:r>
      <w:bookmarkEnd w:id="11"/>
      <w:r>
        <w:rPr>
          <w:rFonts w:ascii="Arial" w:hAnsi="Arial" w:cs="Arial"/>
          <w:lang w:val="fr-FR"/>
        </w:rPr>
        <w:t>opção Carro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e clicar no 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>botão Cancelar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vai para o fluxo alternativo 3.</w:t>
      </w:r>
    </w:p>
    <w:p w14:paraId="64A69622" w14:textId="77777777" w:rsidR="00CE71A2" w:rsidRDefault="00290A52" w:rsidP="003572E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B7.4 Se o ator selecionar a 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>opção Moto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e clicar no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botão Cancelar</w:t>
      </w:r>
      <w:r w:rsidR="00097124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vai para o fluxo alternativo</w:t>
      </w:r>
      <w:r w:rsidR="00CE71A2">
        <w:rPr>
          <w:rFonts w:ascii="Arial" w:hAnsi="Arial" w:cs="Arial"/>
          <w:lang w:val="fr-FR"/>
        </w:rPr>
        <w:t xml:space="preserve"> 4.</w:t>
      </w:r>
    </w:p>
    <w:p w14:paraId="3BE97FD7" w14:textId="6E8609CB" w:rsidR="00B05956" w:rsidRDefault="00CE71A2" w:rsidP="003572E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B8</w:t>
      </w:r>
      <w:r w:rsidR="00290A52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Sistema</w:t>
      </w:r>
      <w:r w:rsidR="00A730FD">
        <w:rPr>
          <w:rFonts w:ascii="Arial" w:hAnsi="Arial" w:cs="Arial"/>
          <w:lang w:val="fr-FR"/>
        </w:rPr>
        <w:t xml:space="preserve"> exibe item da tabela com dados registrados.</w:t>
      </w:r>
    </w:p>
    <w:p w14:paraId="2732B5AC" w14:textId="448B2339" w:rsidR="00A730FD" w:rsidRDefault="00A730FD" w:rsidP="003572E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B9 Ator seleciona o item.</w:t>
      </w:r>
    </w:p>
    <w:p w14:paraId="28D32CDB" w14:textId="2A4FE569" w:rsidR="00A730FD" w:rsidRDefault="00A730FD" w:rsidP="003572E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B10 Sistema exibe e permite cliques em dois botões, sendo eles o Alterar e o Excluir.</w:t>
      </w:r>
    </w:p>
    <w:p w14:paraId="5620C8B5" w14:textId="1BF565F5" w:rsidR="00A730FD" w:rsidRDefault="00A730FD" w:rsidP="003572E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B11. Se o ator </w:t>
      </w:r>
      <w:r w:rsidR="002421C7">
        <w:rPr>
          <w:rFonts w:ascii="Arial" w:hAnsi="Arial" w:cs="Arial"/>
          <w:lang w:val="fr-FR"/>
        </w:rPr>
        <w:t xml:space="preserve"> </w:t>
      </w:r>
      <w:r w:rsidR="002421C7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>clicar no</w:t>
      </w:r>
      <w:r w:rsidR="002421C7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botão Alterar</w:t>
      </w:r>
      <w:r w:rsidR="00C47332" w:rsidRPr="00097124">
        <w:rPr>
          <w:rFonts w:ascii="Arial" w:hAnsi="Arial" w:cs="Arial"/>
          <w:lang w:val="pt-BR"/>
        </w:rPr>
        <w:t>“</w:t>
      </w:r>
      <w:r w:rsidR="008260D8">
        <w:rPr>
          <w:rFonts w:ascii="Arial" w:hAnsi="Arial" w:cs="Arial"/>
          <w:lang w:val="fr-FR"/>
        </w:rPr>
        <w:t xml:space="preserve"> vai para o fluxo alternativo 5.</w:t>
      </w:r>
    </w:p>
    <w:p w14:paraId="239EFC52" w14:textId="263FEBA4" w:rsidR="008260D8" w:rsidRPr="006B1234" w:rsidRDefault="008260D8" w:rsidP="003572EA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B12. Se o ator </w:t>
      </w:r>
      <w:r w:rsidR="002421C7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>clicar no botão Excluir</w:t>
      </w:r>
      <w:r w:rsidR="00C47332" w:rsidRPr="00097124">
        <w:rPr>
          <w:rFonts w:ascii="Arial" w:hAnsi="Arial" w:cs="Arial"/>
          <w:lang w:val="pt-BR"/>
        </w:rPr>
        <w:t>“</w:t>
      </w:r>
      <w:r>
        <w:rPr>
          <w:rFonts w:ascii="Arial" w:hAnsi="Arial" w:cs="Arial"/>
          <w:lang w:val="fr-FR"/>
        </w:rPr>
        <w:t xml:space="preserve"> vai para o fluxo alternativo 6.</w:t>
      </w:r>
    </w:p>
    <w:p w14:paraId="4CD0DC36" w14:textId="77777777" w:rsidR="0012149A" w:rsidRDefault="00422A65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14:paraId="039CF07E" w14:textId="755A2B11" w:rsidR="0012149A" w:rsidRDefault="00335300">
      <w:pPr>
        <w:pStyle w:val="Ttulo3"/>
        <w:widowControl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t>Fluxo Alternativo 1</w:t>
      </w:r>
      <w:r w:rsidR="00E12EBA">
        <w:rPr>
          <w:i w:val="0"/>
          <w:iCs w:val="0"/>
          <w:lang w:val="pt-BR"/>
        </w:rPr>
        <w:t xml:space="preserve"> </w:t>
      </w:r>
      <w:r w:rsidR="00097124">
        <w:rPr>
          <w:i w:val="0"/>
          <w:iCs w:val="0"/>
          <w:lang w:val="pt-BR"/>
        </w:rPr>
        <w:t>–</w:t>
      </w:r>
      <w:r w:rsidR="00E12EBA">
        <w:rPr>
          <w:i w:val="0"/>
          <w:iCs w:val="0"/>
          <w:lang w:val="pt-BR"/>
        </w:rPr>
        <w:t xml:space="preserve"> </w:t>
      </w:r>
      <w:r w:rsidR="00097124">
        <w:rPr>
          <w:i w:val="0"/>
          <w:iCs w:val="0"/>
          <w:lang w:val="pt-BR"/>
        </w:rPr>
        <w:t>opção Carro e botão Salvar</w:t>
      </w:r>
    </w:p>
    <w:p w14:paraId="1F332CCE" w14:textId="462C9E71" w:rsidR="00BB45F1" w:rsidRPr="00BB45F1" w:rsidRDefault="00952EA3" w:rsidP="00BB45F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A1. </w:t>
      </w:r>
      <w:r w:rsidR="007B2A0B">
        <w:rPr>
          <w:rFonts w:ascii="Arial" w:hAnsi="Arial" w:cs="Arial"/>
          <w:lang w:val="fr-FR"/>
        </w:rPr>
        <w:t>O sistema registra na tabela a nova vaga configurada, armazendo ID, Categoria como Carro e situação como disponível</w:t>
      </w:r>
      <w:r w:rsidR="00CE71A2">
        <w:rPr>
          <w:rFonts w:ascii="Arial" w:hAnsi="Arial" w:cs="Arial"/>
          <w:lang w:val="fr-FR"/>
        </w:rPr>
        <w:t>, retorna para o fluxo básico 8.</w:t>
      </w:r>
    </w:p>
    <w:p w14:paraId="200F219E" w14:textId="690C9925" w:rsidR="00097124" w:rsidRDefault="00097124" w:rsidP="00097124">
      <w:pPr>
        <w:pStyle w:val="Ttulo3"/>
        <w:widowControl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t>Fluxo Alternativo 2 – opção Moto e botão Salvar</w:t>
      </w:r>
    </w:p>
    <w:p w14:paraId="235C0D04" w14:textId="654FE17B" w:rsidR="003572EA" w:rsidRPr="003572EA" w:rsidRDefault="003572EA" w:rsidP="003572EA">
      <w:pPr>
        <w:ind w:left="720"/>
        <w:rPr>
          <w:lang w:val="pt-BR"/>
        </w:rPr>
      </w:pPr>
      <w:r>
        <w:rPr>
          <w:rFonts w:ascii="Arial" w:hAnsi="Arial" w:cs="Arial"/>
          <w:lang w:val="pt-BR"/>
        </w:rPr>
        <w:t xml:space="preserve">A2. </w:t>
      </w:r>
      <w:r>
        <w:rPr>
          <w:rFonts w:ascii="Arial" w:hAnsi="Arial" w:cs="Arial"/>
          <w:lang w:val="fr-FR"/>
        </w:rPr>
        <w:t>O sistema registra na tabela a nova vaga configurada, armazendo ID, Categoria como Moto e situação como disponível</w:t>
      </w:r>
      <w:r w:rsidR="00CE71A2">
        <w:rPr>
          <w:rFonts w:ascii="Arial" w:hAnsi="Arial" w:cs="Arial"/>
          <w:lang w:val="fr-FR"/>
        </w:rPr>
        <w:t>, retorna para o fluxo básico 8.</w:t>
      </w:r>
    </w:p>
    <w:p w14:paraId="13EDACE9" w14:textId="1EE405DF" w:rsidR="00097124" w:rsidRDefault="00097124" w:rsidP="00097124">
      <w:pPr>
        <w:pStyle w:val="Ttulo3"/>
        <w:widowControl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t>Fluxo Alternativo 3 – opção Carro e botão Cancelar</w:t>
      </w:r>
    </w:p>
    <w:p w14:paraId="2CC20944" w14:textId="2E9C42ED" w:rsidR="004E7B22" w:rsidRPr="004E7B22" w:rsidRDefault="004E7B22" w:rsidP="004E7B22">
      <w:pPr>
        <w:ind w:left="720"/>
        <w:rPr>
          <w:lang w:val="pt-BR"/>
        </w:rPr>
      </w:pPr>
      <w:r>
        <w:rPr>
          <w:rFonts w:ascii="Arial" w:hAnsi="Arial" w:cs="Arial"/>
          <w:lang w:val="pt-BR"/>
        </w:rPr>
        <w:t>A</w:t>
      </w:r>
      <w:r w:rsidR="00CA1D3B">
        <w:rPr>
          <w:rFonts w:ascii="Arial" w:hAnsi="Arial" w:cs="Arial"/>
          <w:lang w:val="pt-BR"/>
        </w:rPr>
        <w:t>3</w:t>
      </w:r>
      <w:r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fr-FR"/>
        </w:rPr>
        <w:t>O sistema não registra nenhum dado e volta</w:t>
      </w:r>
      <w:r w:rsidR="00CA1D3B">
        <w:rPr>
          <w:rFonts w:ascii="Arial" w:hAnsi="Arial" w:cs="Arial"/>
          <w:lang w:val="fr-FR"/>
        </w:rPr>
        <w:t xml:space="preserve"> a permitir o botão Adicionar para recomeçar o processo</w:t>
      </w:r>
      <w:r>
        <w:rPr>
          <w:rFonts w:ascii="Arial" w:hAnsi="Arial" w:cs="Arial"/>
          <w:lang w:val="fr-FR"/>
        </w:rPr>
        <w:t>.</w:t>
      </w:r>
    </w:p>
    <w:p w14:paraId="6FD38AA5" w14:textId="77777777" w:rsidR="006B76AC" w:rsidRDefault="006B76AC" w:rsidP="006B76AC">
      <w:pPr>
        <w:pStyle w:val="Ttulo3"/>
        <w:widowControl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t>Fluxo Alternativo 4 – opção Moto e botão Cancelar</w:t>
      </w:r>
    </w:p>
    <w:p w14:paraId="217AD973" w14:textId="2C853F46" w:rsidR="006B76AC" w:rsidRDefault="006B76AC" w:rsidP="006B76AC">
      <w:pPr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pt-BR"/>
        </w:rPr>
        <w:t>A</w:t>
      </w:r>
      <w:r w:rsidR="008A4ACE"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fr-FR"/>
        </w:rPr>
        <w:t>O sistema não registra nenhum dado e volta a permitir o botão Adicionar para recomeçar o processo.</w:t>
      </w:r>
    </w:p>
    <w:p w14:paraId="4E91F374" w14:textId="0D4634C1" w:rsidR="006B76AC" w:rsidRDefault="006B76AC" w:rsidP="006B76AC">
      <w:pPr>
        <w:pStyle w:val="Ttulo3"/>
        <w:widowControl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lastRenderedPageBreak/>
        <w:t xml:space="preserve">Fluxo Alternativo 5 – </w:t>
      </w:r>
      <w:r w:rsidR="002421C7">
        <w:rPr>
          <w:i w:val="0"/>
          <w:iCs w:val="0"/>
          <w:lang w:val="pt-BR"/>
        </w:rPr>
        <w:t>Clicar no b</w:t>
      </w:r>
      <w:r w:rsidR="00C47332">
        <w:rPr>
          <w:i w:val="0"/>
          <w:iCs w:val="0"/>
          <w:lang w:val="pt-BR"/>
        </w:rPr>
        <w:t>otão Alterar</w:t>
      </w:r>
    </w:p>
    <w:p w14:paraId="38E353B4" w14:textId="2C2BD98B" w:rsidR="008A4ACE" w:rsidRDefault="008A4ACE" w:rsidP="008A4ACE">
      <w:pPr>
        <w:ind w:left="720"/>
        <w:rPr>
          <w:rFonts w:ascii="Arial" w:hAnsi="Arial" w:cs="Arial"/>
          <w:lang w:val="pt-BR"/>
        </w:rPr>
      </w:pPr>
      <w:r w:rsidRPr="007474A0">
        <w:rPr>
          <w:rFonts w:ascii="Arial" w:hAnsi="Arial" w:cs="Arial"/>
          <w:lang w:val="pt-BR"/>
        </w:rPr>
        <w:t xml:space="preserve">A5. </w:t>
      </w:r>
      <w:r w:rsidR="007474A0">
        <w:rPr>
          <w:rFonts w:ascii="Arial" w:hAnsi="Arial" w:cs="Arial"/>
          <w:lang w:val="pt-BR"/>
        </w:rPr>
        <w:t xml:space="preserve">O sistema exibe a seção de selecionar o </w:t>
      </w:r>
      <w:r w:rsidR="002421C7">
        <w:rPr>
          <w:rFonts w:ascii="Arial" w:hAnsi="Arial" w:cs="Arial"/>
          <w:lang w:val="pt-BR"/>
        </w:rPr>
        <w:t>tipo de vaga, se é para moto ou carro.</w:t>
      </w:r>
    </w:p>
    <w:p w14:paraId="29457074" w14:textId="6794BEF1" w:rsidR="002421C7" w:rsidRDefault="002421C7" w:rsidP="008A4ACE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A5.1 O ator escolhe a opção Moto.</w:t>
      </w:r>
    </w:p>
    <w:p w14:paraId="0E7D75CA" w14:textId="366BFB4E" w:rsidR="002421C7" w:rsidRPr="007474A0" w:rsidRDefault="002421C7" w:rsidP="008A4ACE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A5.2 O sistema registra a alteração na tabela.</w:t>
      </w:r>
    </w:p>
    <w:p w14:paraId="30534455" w14:textId="6BA05D95" w:rsidR="006B76AC" w:rsidRDefault="006B76AC" w:rsidP="006B76AC">
      <w:pPr>
        <w:pStyle w:val="Ttulo3"/>
        <w:widowControl/>
        <w:rPr>
          <w:i w:val="0"/>
          <w:iCs w:val="0"/>
          <w:lang w:val="pt-BR"/>
        </w:rPr>
      </w:pPr>
      <w:r>
        <w:rPr>
          <w:i w:val="0"/>
          <w:iCs w:val="0"/>
          <w:lang w:val="pt-BR"/>
        </w:rPr>
        <w:t xml:space="preserve">Fluxo Alternativo 6 – </w:t>
      </w:r>
      <w:r w:rsidR="002421C7">
        <w:rPr>
          <w:i w:val="0"/>
          <w:iCs w:val="0"/>
          <w:lang w:val="pt-BR"/>
        </w:rPr>
        <w:t>Clicar no b</w:t>
      </w:r>
      <w:r w:rsidR="00C47332">
        <w:rPr>
          <w:i w:val="0"/>
          <w:iCs w:val="0"/>
          <w:lang w:val="pt-BR"/>
        </w:rPr>
        <w:t>otão Excluir</w:t>
      </w:r>
    </w:p>
    <w:p w14:paraId="1D82240D" w14:textId="1A5D8579" w:rsidR="002421C7" w:rsidRDefault="002421C7" w:rsidP="002421C7">
      <w:pPr>
        <w:ind w:left="720"/>
        <w:rPr>
          <w:rFonts w:ascii="Arial" w:hAnsi="Arial" w:cs="Arial"/>
          <w:lang w:val="pt-BR"/>
        </w:rPr>
      </w:pPr>
      <w:r w:rsidRPr="007474A0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6</w:t>
      </w:r>
      <w:r w:rsidRPr="007474A0">
        <w:rPr>
          <w:rFonts w:ascii="Arial" w:hAnsi="Arial" w:cs="Arial"/>
          <w:lang w:val="pt-BR"/>
        </w:rPr>
        <w:t xml:space="preserve">. </w:t>
      </w:r>
      <w:r>
        <w:rPr>
          <w:rFonts w:ascii="Arial" w:hAnsi="Arial" w:cs="Arial"/>
          <w:lang w:val="pt-BR"/>
        </w:rPr>
        <w:t xml:space="preserve">O sistema </w:t>
      </w:r>
      <w:r w:rsidR="000174FA">
        <w:rPr>
          <w:rFonts w:ascii="Arial" w:hAnsi="Arial" w:cs="Arial"/>
          <w:lang w:val="pt-BR"/>
        </w:rPr>
        <w:t>deleta o registro do item que foi selecionado pelo ator.</w:t>
      </w:r>
    </w:p>
    <w:p w14:paraId="2B1103CA" w14:textId="77777777" w:rsidR="002421C7" w:rsidRPr="002421C7" w:rsidRDefault="002421C7" w:rsidP="002421C7">
      <w:pPr>
        <w:rPr>
          <w:lang w:val="pt-BR"/>
        </w:rPr>
      </w:pPr>
    </w:p>
    <w:p w14:paraId="4056399A" w14:textId="77777777" w:rsidR="0012149A" w:rsidRPr="00CA1D3B" w:rsidRDefault="0012149A">
      <w:pPr>
        <w:rPr>
          <w:lang w:val="pt-BR"/>
        </w:rPr>
      </w:pPr>
    </w:p>
    <w:p w14:paraId="46EC8E54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bookmarkStart w:id="15" w:name="_Toc425054512"/>
      <w:bookmarkStart w:id="16" w:name="_Toc423410253"/>
      <w:bookmarkStart w:id="17" w:name="_Toc18208184"/>
      <w:r>
        <w:rPr>
          <w:sz w:val="24"/>
          <w:szCs w:val="24"/>
          <w:lang w:val="pt-BR"/>
        </w:rPr>
        <w:t>Precondições</w:t>
      </w:r>
      <w:bookmarkEnd w:id="15"/>
      <w:bookmarkEnd w:id="16"/>
      <w:bookmarkEnd w:id="17"/>
    </w:p>
    <w:p w14:paraId="01AED58B" w14:textId="67194CE0" w:rsidR="0012149A" w:rsidRDefault="00263D37">
      <w:pPr>
        <w:pStyle w:val="Ttulo2"/>
        <w:widowControl/>
        <w:rPr>
          <w:lang w:val="pt-BR"/>
        </w:rPr>
      </w:pPr>
      <w:r>
        <w:rPr>
          <w:lang w:val="pt-BR"/>
        </w:rPr>
        <w:t>Usuário conectado ao sistema</w:t>
      </w:r>
    </w:p>
    <w:p w14:paraId="50A71B4B" w14:textId="2CD45575" w:rsidR="00263D37" w:rsidRPr="00263D37" w:rsidRDefault="00263D37" w:rsidP="00263D37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que for utilizar o sistema deve se conectar ao mesmo</w:t>
      </w:r>
      <w:r w:rsidR="004F0F86">
        <w:rPr>
          <w:rFonts w:ascii="Arial" w:hAnsi="Arial" w:cs="Arial"/>
          <w:lang w:val="pt-BR"/>
        </w:rPr>
        <w:t>, caso contrário, não conseguirá utilizar nenhuma funcionalidade do sistema.</w:t>
      </w:r>
    </w:p>
    <w:p w14:paraId="2B42EA2C" w14:textId="77777777" w:rsidR="0012149A" w:rsidRDefault="00422A65">
      <w:pPr>
        <w:pStyle w:val="Ttulo1"/>
        <w:widowControl/>
        <w:ind w:left="1080" w:hanging="360"/>
        <w:rPr>
          <w:sz w:val="24"/>
          <w:szCs w:val="24"/>
        </w:rPr>
      </w:pPr>
      <w:bookmarkStart w:id="18" w:name="_Toc425054514"/>
      <w:bookmarkStart w:id="19" w:name="_Toc423410255"/>
      <w:bookmarkStart w:id="20" w:name="_Toc18208186"/>
      <w:r>
        <w:rPr>
          <w:sz w:val="24"/>
          <w:szCs w:val="24"/>
          <w:lang w:val="pt-BR"/>
        </w:rPr>
        <w:t>Pós-condições</w:t>
      </w:r>
      <w:bookmarkEnd w:id="18"/>
      <w:bookmarkEnd w:id="19"/>
      <w:bookmarkEnd w:id="20"/>
    </w:p>
    <w:p w14:paraId="468B02A2" w14:textId="14E967F6" w:rsidR="0012149A" w:rsidRDefault="00835401">
      <w:pPr>
        <w:pStyle w:val="Ttulo2"/>
        <w:widowControl/>
        <w:rPr>
          <w:lang w:val="pt-BR"/>
        </w:rPr>
      </w:pPr>
      <w:r>
        <w:rPr>
          <w:lang w:val="pt-BR"/>
        </w:rPr>
        <w:t>Tabela atualizada</w:t>
      </w:r>
    </w:p>
    <w:p w14:paraId="594612D8" w14:textId="2BAEB9CF" w:rsidR="00835401" w:rsidRPr="00835401" w:rsidRDefault="00835401" w:rsidP="00835401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tabela deve estar atualizada após a utilização </w:t>
      </w:r>
      <w:r w:rsidR="009468FF">
        <w:rPr>
          <w:rFonts w:ascii="Arial" w:hAnsi="Arial" w:cs="Arial"/>
          <w:lang w:val="pt-BR"/>
        </w:rPr>
        <w:t>do botão adicionar, ou do botão alterar ou do botão excluir.</w:t>
      </w:r>
    </w:p>
    <w:p w14:paraId="4531C6A3" w14:textId="77777777" w:rsidR="00835401" w:rsidRPr="00835401" w:rsidRDefault="00835401" w:rsidP="00835401">
      <w:pPr>
        <w:ind w:left="720"/>
        <w:rPr>
          <w:lang w:val="pt-BR"/>
        </w:rPr>
      </w:pPr>
    </w:p>
    <w:p w14:paraId="5C316163" w14:textId="2B00FDC1" w:rsidR="00422A65" w:rsidRPr="00C648CF" w:rsidRDefault="00422A65" w:rsidP="00BD21C5">
      <w:pPr>
        <w:pStyle w:val="InfoBlue"/>
      </w:pPr>
    </w:p>
    <w:sectPr w:rsidR="00422A65" w:rsidRPr="00C648CF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7804" w14:textId="77777777" w:rsidR="00422A65" w:rsidRDefault="00422A65">
      <w:pPr>
        <w:spacing w:line="240" w:lineRule="auto"/>
      </w:pPr>
      <w:r>
        <w:separator/>
      </w:r>
    </w:p>
  </w:endnote>
  <w:endnote w:type="continuationSeparator" w:id="0">
    <w:p w14:paraId="48A508EF" w14:textId="77777777" w:rsidR="00422A65" w:rsidRDefault="00422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2149A" w14:paraId="465E53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54934A" w14:textId="77777777" w:rsidR="0012149A" w:rsidRDefault="00422A65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A38A85" w14:textId="4B62447C" w:rsidR="0012149A" w:rsidRDefault="00422A6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A113B6">
            <w:fldChar w:fldCharType="begin"/>
          </w:r>
          <w:r w:rsidR="00A113B6">
            <w:instrText xml:space="preserve"> DOCPROPERTY "Company"  \* MERGEFORMAT </w:instrText>
          </w:r>
          <w:r w:rsidR="00A113B6"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 w:rsidR="00A113B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308D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60E46" w14:textId="77777777" w:rsidR="0012149A" w:rsidRDefault="00422A6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BC44D95" w14:textId="77777777" w:rsidR="0012149A" w:rsidRDefault="001214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9719" w14:textId="77777777" w:rsidR="00422A65" w:rsidRDefault="00422A65">
      <w:pPr>
        <w:spacing w:line="240" w:lineRule="auto"/>
      </w:pPr>
      <w:r>
        <w:separator/>
      </w:r>
    </w:p>
  </w:footnote>
  <w:footnote w:type="continuationSeparator" w:id="0">
    <w:p w14:paraId="22520F3D" w14:textId="77777777" w:rsidR="00422A65" w:rsidRDefault="00422A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C23D" w14:textId="77777777" w:rsidR="0012149A" w:rsidRDefault="0012149A">
    <w:pPr>
      <w:rPr>
        <w:sz w:val="24"/>
        <w:szCs w:val="24"/>
      </w:rPr>
    </w:pPr>
  </w:p>
  <w:p w14:paraId="101E4341" w14:textId="77777777" w:rsidR="0012149A" w:rsidRDefault="0012149A">
    <w:pPr>
      <w:pBdr>
        <w:top w:val="single" w:sz="6" w:space="1" w:color="auto"/>
      </w:pBdr>
      <w:rPr>
        <w:sz w:val="24"/>
        <w:szCs w:val="24"/>
      </w:rPr>
    </w:pPr>
  </w:p>
  <w:p w14:paraId="7406C4B7" w14:textId="5085993D" w:rsidR="0012149A" w:rsidRDefault="009E35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42B591D9" w14:textId="77777777" w:rsidR="0012149A" w:rsidRDefault="0012149A">
    <w:pPr>
      <w:pBdr>
        <w:bottom w:val="single" w:sz="6" w:space="1" w:color="auto"/>
      </w:pBdr>
      <w:jc w:val="right"/>
      <w:rPr>
        <w:sz w:val="24"/>
        <w:szCs w:val="24"/>
      </w:rPr>
    </w:pPr>
  </w:p>
  <w:p w14:paraId="4AA904ED" w14:textId="77777777" w:rsidR="0012149A" w:rsidRDefault="001214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867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  <w:gridCol w:w="3200"/>
      <w:gridCol w:w="6358"/>
      <w:gridCol w:w="21"/>
      <w:gridCol w:w="3179"/>
      <w:gridCol w:w="6358"/>
    </w:tblGrid>
    <w:tr w:rsidR="0080628F" w14:paraId="2EFD52E9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6A6BDF" w14:textId="3B09F19C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B9370A" w14:textId="0786C245" w:rsidR="0080628F" w:rsidRDefault="0080628F" w:rsidP="0080628F">
          <w:pPr>
            <w:pStyle w:val="Cabealho"/>
            <w:tabs>
              <w:tab w:val="clear" w:pos="4320"/>
              <w:tab w:val="clear" w:pos="8640"/>
            </w:tabs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1.0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F78C4" w14:textId="02722E64" w:rsidR="0080628F" w:rsidRDefault="00A113B6" w:rsidP="0080628F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80628F">
            <w:t xml:space="preserve">&lt;Nome do </w:t>
          </w:r>
          <w:proofErr w:type="spellStart"/>
          <w:r w:rsidR="0080628F">
            <w:t>Projeto</w:t>
          </w:r>
          <w:proofErr w:type="spellEnd"/>
          <w:r w:rsidR="0080628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88A3B5" w14:textId="77777777" w:rsidR="0080628F" w:rsidRDefault="0080628F" w:rsidP="0080628F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80628F" w14:paraId="22E56B70" w14:textId="77777777" w:rsidTr="0080628F">
      <w:trPr>
        <w:gridAfter w:val="1"/>
        <w:wAfter w:w="6358" w:type="dxa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82D663" w14:textId="57D78750" w:rsidR="0080628F" w:rsidRDefault="0080628F" w:rsidP="0080628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676C28" w14:textId="026EF563" w:rsidR="0080628F" w:rsidRDefault="0080628F" w:rsidP="0080628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628DA9" w14:textId="4F3C6F33" w:rsidR="0080628F" w:rsidRPr="00C648CF" w:rsidRDefault="0080628F" w:rsidP="0080628F">
          <w:pPr>
            <w:rPr>
              <w:lang w:val="pt-BR"/>
            </w:rPr>
          </w:pPr>
          <w:r>
            <w:fldChar w:fldCharType="begin"/>
          </w:r>
          <w:r w:rsidRPr="00C648C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C648CF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E15E25" w14:textId="77777777" w:rsidR="0080628F" w:rsidRDefault="0080628F" w:rsidP="0080628F">
          <w:r w:rsidRPr="00C648CF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80628F" w14:paraId="73B544DF" w14:textId="77777777" w:rsidTr="0080628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E333A2" w14:textId="75C88AF6" w:rsidR="0080628F" w:rsidRDefault="0080628F" w:rsidP="0080628F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408EAA" w14:textId="77777777" w:rsidR="0080628F" w:rsidRDefault="0080628F" w:rsidP="0080628F">
          <w:pPr>
            <w:rPr>
              <w:lang w:val="pt-BR"/>
            </w:rPr>
          </w:pPr>
        </w:p>
      </w:tc>
      <w:tc>
        <w:tcPr>
          <w:tcW w:w="9558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5771CA" w14:textId="30366C3D" w:rsidR="0080628F" w:rsidRDefault="0080628F" w:rsidP="0080628F">
          <w:r>
            <w:rPr>
              <w:lang w:val="pt-BR"/>
            </w:rPr>
            <w:t>&lt;identificador do documento&gt;</w:t>
          </w:r>
        </w:p>
      </w:tc>
    </w:tr>
  </w:tbl>
  <w:p w14:paraId="0C200DD6" w14:textId="77777777" w:rsidR="0012149A" w:rsidRDefault="00121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EAE353E"/>
    <w:multiLevelType w:val="multilevel"/>
    <w:tmpl w:val="938AACF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65"/>
    <w:rsid w:val="000174FA"/>
    <w:rsid w:val="0003281A"/>
    <w:rsid w:val="0008732D"/>
    <w:rsid w:val="00097124"/>
    <w:rsid w:val="00114868"/>
    <w:rsid w:val="0012149A"/>
    <w:rsid w:val="001215A0"/>
    <w:rsid w:val="0014108C"/>
    <w:rsid w:val="001559C1"/>
    <w:rsid w:val="0016716C"/>
    <w:rsid w:val="002421C7"/>
    <w:rsid w:val="00242FF5"/>
    <w:rsid w:val="00263D37"/>
    <w:rsid w:val="00290A52"/>
    <w:rsid w:val="002A07A4"/>
    <w:rsid w:val="00335300"/>
    <w:rsid w:val="00342E72"/>
    <w:rsid w:val="003572EA"/>
    <w:rsid w:val="00383E92"/>
    <w:rsid w:val="003A1C40"/>
    <w:rsid w:val="00405931"/>
    <w:rsid w:val="00422A65"/>
    <w:rsid w:val="004639C1"/>
    <w:rsid w:val="004C6811"/>
    <w:rsid w:val="004D7127"/>
    <w:rsid w:val="004E7B22"/>
    <w:rsid w:val="004F0F86"/>
    <w:rsid w:val="005308D1"/>
    <w:rsid w:val="00544D66"/>
    <w:rsid w:val="00554038"/>
    <w:rsid w:val="005E2668"/>
    <w:rsid w:val="005F25F0"/>
    <w:rsid w:val="00613CC3"/>
    <w:rsid w:val="006B1234"/>
    <w:rsid w:val="006B76AC"/>
    <w:rsid w:val="006D7F27"/>
    <w:rsid w:val="007474A0"/>
    <w:rsid w:val="00764C2F"/>
    <w:rsid w:val="00792A13"/>
    <w:rsid w:val="007B2A0B"/>
    <w:rsid w:val="007C4CC8"/>
    <w:rsid w:val="0080628F"/>
    <w:rsid w:val="008260D8"/>
    <w:rsid w:val="00835401"/>
    <w:rsid w:val="0086226B"/>
    <w:rsid w:val="008A4ACE"/>
    <w:rsid w:val="00915AED"/>
    <w:rsid w:val="0092015E"/>
    <w:rsid w:val="0092350E"/>
    <w:rsid w:val="009468FF"/>
    <w:rsid w:val="00952EA3"/>
    <w:rsid w:val="00967F2E"/>
    <w:rsid w:val="00984B08"/>
    <w:rsid w:val="009D3EE8"/>
    <w:rsid w:val="009E35EF"/>
    <w:rsid w:val="00A113B6"/>
    <w:rsid w:val="00A4288D"/>
    <w:rsid w:val="00A56668"/>
    <w:rsid w:val="00A730FD"/>
    <w:rsid w:val="00B05956"/>
    <w:rsid w:val="00BB00D3"/>
    <w:rsid w:val="00BB45F1"/>
    <w:rsid w:val="00BD21C5"/>
    <w:rsid w:val="00BF3799"/>
    <w:rsid w:val="00C47332"/>
    <w:rsid w:val="00C648CF"/>
    <w:rsid w:val="00CA1D3B"/>
    <w:rsid w:val="00CE71A2"/>
    <w:rsid w:val="00DC00CA"/>
    <w:rsid w:val="00E12EBA"/>
    <w:rsid w:val="00E1605F"/>
    <w:rsid w:val="00E92A3D"/>
    <w:rsid w:val="00EC4CAD"/>
    <w:rsid w:val="00F82382"/>
    <w:rsid w:val="00FA2999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1309A"/>
  <w15:chartTrackingRefBased/>
  <w15:docId w15:val="{8A390663-A8B5-4363-B583-78F5837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BD21C5"/>
    <w:pPr>
      <w:spacing w:after="120"/>
      <w:ind w:left="720"/>
    </w:pPr>
    <w:rPr>
      <w:rFonts w:ascii="Arial" w:hAnsi="Arial" w:cs="Arial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342E72"/>
  </w:style>
  <w:style w:type="character" w:customStyle="1" w:styleId="Ttulo3Char">
    <w:name w:val="Título 3 Char"/>
    <w:basedOn w:val="Fontepargpadro"/>
    <w:link w:val="Ttulo3"/>
    <w:rsid w:val="006B76AC"/>
    <w:rPr>
      <w:rFonts w:ascii="Arial" w:hAnsi="Arial"/>
      <w:i/>
      <w:i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998FB-B1BD-49DF-B6DF-2B533E7E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106</TotalTime>
  <Pages>5</Pages>
  <Words>649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Lucas Faustini</dc:creator>
  <cp:keywords/>
  <dc:description/>
  <cp:lastModifiedBy>LUCAS FAUSTINI DE MELO</cp:lastModifiedBy>
  <cp:revision>77</cp:revision>
  <dcterms:created xsi:type="dcterms:W3CDTF">2021-06-17T14:30:00Z</dcterms:created>
  <dcterms:modified xsi:type="dcterms:W3CDTF">2021-06-18T15:37:00Z</dcterms:modified>
</cp:coreProperties>
</file>