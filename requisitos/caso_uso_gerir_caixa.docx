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DE23" w14:textId="2FD62932" w:rsidR="0012149A" w:rsidRPr="00C648CF" w:rsidRDefault="00C648CF">
      <w:pPr>
        <w:pStyle w:val="Ttulo"/>
        <w:jc w:val="right"/>
        <w:rPr>
          <w:lang w:val="pt-BR"/>
        </w:rPr>
      </w:pPr>
      <w:r w:rsidRPr="009E35EF">
        <w:rPr>
          <w:lang w:val="pt-BR"/>
        </w:rPr>
        <w:t>Sistema de Estacionamento</w:t>
      </w:r>
    </w:p>
    <w:p w14:paraId="3332AB86" w14:textId="625C03D9" w:rsidR="0012149A" w:rsidRPr="009E35EF" w:rsidRDefault="00422A65">
      <w:pPr>
        <w:pStyle w:val="Ttulo"/>
        <w:jc w:val="right"/>
        <w:rPr>
          <w:lang w:val="pt-BR"/>
        </w:rPr>
      </w:pPr>
      <w:r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5F25F0">
        <w:rPr>
          <w:lang w:val="pt-BR"/>
        </w:rPr>
        <w:t>Gerir</w:t>
      </w:r>
      <w:r>
        <w:fldChar w:fldCharType="end"/>
      </w:r>
      <w:r w:rsidR="009E35EF" w:rsidRPr="009E35EF">
        <w:rPr>
          <w:lang w:val="pt-BR"/>
        </w:rPr>
        <w:t xml:space="preserve"> </w:t>
      </w:r>
      <w:r w:rsidR="009E35EF">
        <w:rPr>
          <w:lang w:val="pt-BR"/>
        </w:rPr>
        <w:t>caixa</w:t>
      </w:r>
    </w:p>
    <w:p w14:paraId="39EB001B" w14:textId="77777777" w:rsidR="0012149A" w:rsidRPr="00C648CF" w:rsidRDefault="0012149A">
      <w:pPr>
        <w:pStyle w:val="Ttulo"/>
        <w:jc w:val="right"/>
        <w:rPr>
          <w:lang w:val="pt-BR"/>
        </w:rPr>
      </w:pPr>
    </w:p>
    <w:p w14:paraId="076FF024" w14:textId="651C2452" w:rsidR="0012149A" w:rsidRPr="00C648CF" w:rsidRDefault="00422A6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C5C50DE" w14:textId="77777777" w:rsidR="0012149A" w:rsidRPr="00C648CF" w:rsidRDefault="0012149A">
      <w:pPr>
        <w:rPr>
          <w:lang w:val="pt-BR"/>
        </w:rPr>
      </w:pPr>
    </w:p>
    <w:p w14:paraId="6FCD3CC0" w14:textId="77777777" w:rsidR="0012149A" w:rsidRDefault="0012149A">
      <w:pPr>
        <w:rPr>
          <w:lang w:val="fr-FR"/>
        </w:rPr>
      </w:pPr>
    </w:p>
    <w:p w14:paraId="2FA0787A" w14:textId="77777777" w:rsidR="0012149A" w:rsidRDefault="0012149A">
      <w:pPr>
        <w:pStyle w:val="Corpodetexto"/>
        <w:rPr>
          <w:lang w:val="fr-FR"/>
        </w:rPr>
      </w:pPr>
    </w:p>
    <w:p w14:paraId="3A3ABB5C" w14:textId="77777777" w:rsidR="0012149A" w:rsidRDefault="0012149A">
      <w:pPr>
        <w:pStyle w:val="Corpodetexto"/>
        <w:rPr>
          <w:lang w:val="fr-FR"/>
        </w:rPr>
      </w:pPr>
    </w:p>
    <w:p w14:paraId="7A32867E" w14:textId="77777777" w:rsidR="0012149A" w:rsidRDefault="0012149A">
      <w:pPr>
        <w:rPr>
          <w:lang w:val="fr-FR"/>
        </w:rPr>
        <w:sectPr w:rsidR="0012149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7F5E9A50" w14:textId="77777777" w:rsidR="0012149A" w:rsidRDefault="00422A6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149A" w14:paraId="0EE27A01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2E9B8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1F05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E14D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22B0" w14:textId="77777777" w:rsidR="0012149A" w:rsidRDefault="00422A6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42E72" w:rsidRPr="001674BE" w14:paraId="387D006C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3775" w14:textId="356727C9" w:rsidR="00342E72" w:rsidRDefault="00342E72" w:rsidP="00342E72">
            <w:pPr>
              <w:pStyle w:val="Tabletext"/>
            </w:pPr>
            <w:r>
              <w:rPr>
                <w:lang w:val="pt-BR"/>
              </w:rPr>
              <w:t>1</w:t>
            </w:r>
            <w:r w:rsidR="00C16782">
              <w:rPr>
                <w:lang w:val="pt-BR"/>
              </w:rPr>
              <w:t>7</w:t>
            </w:r>
            <w:r>
              <w:rPr>
                <w:lang w:val="pt-BR"/>
              </w:rPr>
              <w:t>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34BB" w14:textId="54834E34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D0BC" w14:textId="02D0A587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A1D4" w14:textId="77777777" w:rsidR="00342E72" w:rsidRDefault="00342E72" w:rsidP="00342E72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Denir</w:t>
            </w:r>
            <w:proofErr w:type="spellEnd"/>
            <w:r>
              <w:rPr>
                <w:lang w:val="pt-BR"/>
              </w:rPr>
              <w:t xml:space="preserve"> de Assis Junior</w:t>
            </w:r>
          </w:p>
          <w:p w14:paraId="0D029E3B" w14:textId="6F780D51" w:rsidR="00342E72" w:rsidRPr="00342E72" w:rsidRDefault="00342E72" w:rsidP="00342E7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12149A" w:rsidRPr="001674BE" w14:paraId="5C003258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F18C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0582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3D220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E14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1674BE" w14:paraId="6C6C54AA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3EFA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A9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1AF1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7A4D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1674BE" w14:paraId="45FD0EE2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8FCF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39D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EF02F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22B3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</w:tbl>
    <w:p w14:paraId="1830D67C" w14:textId="77777777" w:rsidR="0012149A" w:rsidRPr="00342E72" w:rsidRDefault="0012149A">
      <w:pPr>
        <w:rPr>
          <w:lang w:val="pt-BR"/>
        </w:rPr>
      </w:pPr>
    </w:p>
    <w:p w14:paraId="24A1197B" w14:textId="77777777" w:rsidR="0012149A" w:rsidRPr="00EC4CAD" w:rsidRDefault="00422A65">
      <w:pPr>
        <w:pStyle w:val="Ttulo"/>
        <w:rPr>
          <w:lang w:val="pt-BR"/>
        </w:rPr>
      </w:pPr>
      <w:r w:rsidRPr="00342E72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35B53A2" w14:textId="3FBC354F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C648CF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Nome do Caso de Uso</w:t>
      </w:r>
      <w:r w:rsidR="00C16782">
        <w:rPr>
          <w:noProof/>
          <w:lang w:val="pt-BR"/>
        </w:rPr>
        <w:t>: Gerir caixa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1A4406B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484F84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21F6488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9041D19" w14:textId="6562F860" w:rsidR="0012149A" w:rsidRPr="00C648CF" w:rsidRDefault="00C16782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</w:t>
      </w:r>
      <w:r w:rsidR="00422A65">
        <w:rPr>
          <w:noProof/>
          <w:sz w:val="24"/>
          <w:lang w:val="pt-BR"/>
        </w:rPr>
        <w:t>.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422A65">
        <w:rPr>
          <w:noProof/>
          <w:sz w:val="24"/>
          <w:lang w:val="pt-BR"/>
        </w:rPr>
        <w:t>Precondições</w:t>
      </w:r>
      <w:r w:rsidR="00422A65" w:rsidRPr="00C648CF">
        <w:rPr>
          <w:noProof/>
          <w:lang w:val="pt-BR"/>
        </w:rPr>
        <w:tab/>
      </w:r>
      <w:r w:rsidR="0013185C" w:rsidRPr="0013185C">
        <w:rPr>
          <w:noProof/>
          <w:lang w:val="pt-BR"/>
        </w:rPr>
        <w:t>4</w:t>
      </w:r>
    </w:p>
    <w:p w14:paraId="4DDD0E11" w14:textId="0586E820" w:rsidR="0012149A" w:rsidRPr="0013185C" w:rsidRDefault="00C16782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</w:t>
      </w:r>
      <w:r w:rsidR="00422A65">
        <w:rPr>
          <w:noProof/>
          <w:lang w:val="pt-BR"/>
        </w:rPr>
        <w:t>.1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13185C">
        <w:rPr>
          <w:noProof/>
          <w:lang w:val="pt-BR"/>
        </w:rPr>
        <w:t>Usuário conectado ao sistema</w:t>
      </w:r>
      <w:r w:rsidR="00422A65" w:rsidRPr="00C648CF">
        <w:rPr>
          <w:noProof/>
          <w:lang w:val="pt-BR"/>
        </w:rPr>
        <w:tab/>
      </w:r>
      <w:r w:rsidR="0013185C" w:rsidRPr="0013185C">
        <w:rPr>
          <w:noProof/>
          <w:lang w:val="pt-BR"/>
        </w:rPr>
        <w:t>4</w:t>
      </w:r>
    </w:p>
    <w:p w14:paraId="34716EAE" w14:textId="5751A3E6" w:rsidR="0012149A" w:rsidRPr="00C648CF" w:rsidRDefault="00C16782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</w:t>
      </w:r>
      <w:r w:rsidR="00422A65">
        <w:rPr>
          <w:noProof/>
          <w:sz w:val="24"/>
          <w:lang w:val="pt-BR"/>
        </w:rPr>
        <w:t>.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422A65">
        <w:rPr>
          <w:noProof/>
          <w:sz w:val="24"/>
          <w:lang w:val="pt-BR"/>
        </w:rPr>
        <w:t>Pós-condições</w:t>
      </w:r>
      <w:r w:rsidR="00422A65" w:rsidRPr="00C648CF">
        <w:rPr>
          <w:noProof/>
          <w:lang w:val="pt-BR"/>
        </w:rPr>
        <w:tab/>
      </w:r>
      <w:r w:rsidR="0013185C" w:rsidRPr="0013185C">
        <w:rPr>
          <w:noProof/>
          <w:lang w:val="pt-BR"/>
        </w:rPr>
        <w:t>4</w:t>
      </w:r>
    </w:p>
    <w:p w14:paraId="7EAFCE24" w14:textId="6449A8E0" w:rsidR="0012149A" w:rsidRPr="00C648CF" w:rsidRDefault="00C16782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22A65">
        <w:rPr>
          <w:noProof/>
          <w:lang w:val="pt-BR"/>
        </w:rPr>
        <w:t>.1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13185C">
        <w:rPr>
          <w:noProof/>
          <w:lang w:val="pt-BR"/>
        </w:rPr>
        <w:t>Tabela atualizada</w:t>
      </w:r>
      <w:r w:rsidR="00422A65" w:rsidRPr="00C648CF">
        <w:rPr>
          <w:noProof/>
          <w:lang w:val="pt-BR"/>
        </w:rPr>
        <w:tab/>
      </w:r>
      <w:r w:rsidR="0013185C" w:rsidRPr="0013185C">
        <w:rPr>
          <w:noProof/>
          <w:lang w:val="pt-BR"/>
        </w:rPr>
        <w:t>4</w:t>
      </w:r>
    </w:p>
    <w:p w14:paraId="608D4A27" w14:textId="7B6F94B3" w:rsidR="0012149A" w:rsidRPr="00C648CF" w:rsidRDefault="00422A65">
      <w:pPr>
        <w:pStyle w:val="Ttulo"/>
        <w:rPr>
          <w:lang w:val="pt-BR"/>
        </w:rPr>
      </w:pPr>
      <w:r>
        <w:fldChar w:fldCharType="end"/>
      </w:r>
      <w:r w:rsidRPr="00C648CF">
        <w:rPr>
          <w:lang w:val="pt-BR"/>
        </w:rPr>
        <w:br w:type="page"/>
      </w:r>
      <w:r>
        <w:lastRenderedPageBreak/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EC4CAD">
        <w:rPr>
          <w:lang w:val="pt-BR"/>
        </w:rPr>
        <w:t>Gerir Caixa</w:t>
      </w:r>
      <w:r>
        <w:fldChar w:fldCharType="end"/>
      </w:r>
      <w:bookmarkStart w:id="0" w:name="_Toc425054503"/>
      <w:bookmarkStart w:id="1" w:name="_Toc423410237"/>
      <w:r w:rsidRPr="00C648CF">
        <w:rPr>
          <w:lang w:val="pt-BR"/>
        </w:rPr>
        <w:t xml:space="preserve"> </w:t>
      </w:r>
      <w:bookmarkEnd w:id="0"/>
      <w:bookmarkEnd w:id="1"/>
    </w:p>
    <w:p w14:paraId="27629941" w14:textId="77777777" w:rsidR="0012149A" w:rsidRPr="00C648CF" w:rsidRDefault="0012149A" w:rsidP="00C16782">
      <w:pPr>
        <w:pStyle w:val="InfoBlue"/>
      </w:pPr>
    </w:p>
    <w:p w14:paraId="1B3F9DD6" w14:textId="2B667808" w:rsidR="0012149A" w:rsidRPr="001674BE" w:rsidRDefault="00EC4CAD" w:rsidP="00EC4CAD">
      <w:pPr>
        <w:pStyle w:val="Ttulo1"/>
        <w:tabs>
          <w:tab w:val="left" w:pos="8647"/>
        </w:tabs>
        <w:ind w:left="1080" w:hanging="360"/>
        <w:rPr>
          <w:sz w:val="24"/>
          <w:szCs w:val="24"/>
        </w:rPr>
      </w:pPr>
      <w:bookmarkStart w:id="2" w:name="_Toc425054504"/>
      <w:bookmarkStart w:id="3" w:name="_Toc423410238"/>
      <w:r w:rsidRPr="001674BE">
        <w:rPr>
          <w:sz w:val="24"/>
          <w:szCs w:val="24"/>
          <w:lang w:val="pt-BR"/>
        </w:rPr>
        <w:t>Gerir Caixa</w:t>
      </w:r>
    </w:p>
    <w:p w14:paraId="7296D628" w14:textId="61742F5B" w:rsidR="0012149A" w:rsidRDefault="00422A65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4149A5C7" w14:textId="56E2F439" w:rsidR="00C16782" w:rsidRDefault="00D70976" w:rsidP="00D70976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em como propósito apresentar todos os fluxos da funcionalidade de sistema que gerencia o caixa.</w:t>
      </w:r>
    </w:p>
    <w:p w14:paraId="5BC0034D" w14:textId="77777777" w:rsidR="00D70976" w:rsidRPr="00D70976" w:rsidRDefault="00D70976" w:rsidP="00D70976">
      <w:pPr>
        <w:ind w:left="720"/>
        <w:rPr>
          <w:rFonts w:ascii="Arial" w:hAnsi="Arial" w:cs="Arial"/>
          <w:lang w:val="pt-BR"/>
        </w:rPr>
      </w:pPr>
    </w:p>
    <w:p w14:paraId="416BA741" w14:textId="77777777" w:rsidR="0012149A" w:rsidRDefault="00422A65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59FC3830" w14:textId="77777777" w:rsidR="0012149A" w:rsidRDefault="00422A65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063E6CD4" w14:textId="77777777" w:rsidR="00F17D0A" w:rsidRDefault="00F17D0A" w:rsidP="00F17D0A">
      <w:pPr>
        <w:ind w:left="720"/>
        <w:rPr>
          <w:rFonts w:ascii="Arial" w:hAnsi="Arial" w:cs="Arial"/>
          <w:lang w:val="fr-FR"/>
        </w:rPr>
      </w:pPr>
      <w:bookmarkStart w:id="11" w:name="_Toc425054507"/>
      <w:bookmarkStart w:id="12" w:name="_Toc423410241"/>
      <w:bookmarkStart w:id="13" w:name="_Toc18208179"/>
      <w:r>
        <w:rPr>
          <w:rFonts w:ascii="Arial" w:hAnsi="Arial" w:cs="Arial"/>
          <w:lang w:val="fr-FR"/>
        </w:rPr>
        <w:t>B1. O ator acessa o sistema.</w:t>
      </w:r>
    </w:p>
    <w:p w14:paraId="23E1A38F" w14:textId="77777777" w:rsidR="00F17D0A" w:rsidRDefault="00F17D0A" w:rsidP="00F17D0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B2.  O sistema exibe uma interface gráfica com 3 abas (Estacionamento, Configuração De Vagas e Relatório).</w:t>
      </w:r>
    </w:p>
    <w:p w14:paraId="224C74AD" w14:textId="7AEB811B" w:rsidR="00F17D0A" w:rsidRDefault="00F17D0A" w:rsidP="00F17D0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B3. O ator seleciona a aba </w:t>
      </w:r>
      <w:r w:rsidR="00BC394B">
        <w:rPr>
          <w:rFonts w:ascii="Arial" w:hAnsi="Arial" w:cs="Arial"/>
          <w:lang w:val="fr-FR"/>
        </w:rPr>
        <w:t>Estacionamento.</w:t>
      </w:r>
    </w:p>
    <w:p w14:paraId="37C4D24F" w14:textId="126BA562" w:rsidR="00BC394B" w:rsidRDefault="00BC394B" w:rsidP="00F17D0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B4. O </w:t>
      </w:r>
      <w:r w:rsidR="00B01212">
        <w:rPr>
          <w:rFonts w:ascii="Arial" w:hAnsi="Arial" w:cs="Arial"/>
          <w:lang w:val="fr-FR"/>
        </w:rPr>
        <w:t>Sistema exibe uma tabela com 4 colunas, sendo elas o Modelo, Placa, Categoria e Data/Horario</w:t>
      </w:r>
      <w:r w:rsidR="00062255">
        <w:rPr>
          <w:rFonts w:ascii="Arial" w:hAnsi="Arial" w:cs="Arial"/>
          <w:lang w:val="fr-FR"/>
        </w:rPr>
        <w:t xml:space="preserve">. Em cada linha da tabela possui dados </w:t>
      </w:r>
      <w:r w:rsidR="00A53B2F">
        <w:rPr>
          <w:rFonts w:ascii="Arial" w:hAnsi="Arial" w:cs="Arial"/>
          <w:lang w:val="fr-FR"/>
        </w:rPr>
        <w:t>sobre o veiculo.</w:t>
      </w:r>
    </w:p>
    <w:p w14:paraId="44B5819A" w14:textId="50EEC1FC" w:rsidR="00B01212" w:rsidRDefault="00B01212" w:rsidP="00F17D0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B5. </w:t>
      </w:r>
      <w:r w:rsidR="00A53B2F">
        <w:rPr>
          <w:rFonts w:ascii="Arial" w:hAnsi="Arial" w:cs="Arial"/>
          <w:lang w:val="fr-FR"/>
        </w:rPr>
        <w:t>Ator clica no botão Liberar.</w:t>
      </w:r>
    </w:p>
    <w:p w14:paraId="7294AE18" w14:textId="353ACAB8" w:rsidR="00A53B2F" w:rsidRDefault="00A53B2F" w:rsidP="00F17D0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B6. </w:t>
      </w:r>
      <w:r w:rsidR="006C459B">
        <w:rPr>
          <w:rFonts w:ascii="Arial" w:hAnsi="Arial" w:cs="Arial"/>
          <w:lang w:val="fr-FR"/>
        </w:rPr>
        <w:t>Sistema exibe uma caixa de dialogo informando quantos segundos o veiculo permanceu no estacionamento.</w:t>
      </w:r>
    </w:p>
    <w:p w14:paraId="2B7FC000" w14:textId="1AC2AAB9" w:rsidR="006C459B" w:rsidRDefault="006C459B" w:rsidP="00F17D0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B7. </w:t>
      </w:r>
      <w:r w:rsidR="0008244D">
        <w:rPr>
          <w:rFonts w:ascii="Arial" w:hAnsi="Arial" w:cs="Arial"/>
          <w:lang w:val="fr-FR"/>
        </w:rPr>
        <w:t xml:space="preserve">Sistema </w:t>
      </w:r>
      <w:r w:rsidR="00B55F00">
        <w:rPr>
          <w:rFonts w:ascii="Arial" w:hAnsi="Arial" w:cs="Arial"/>
          <w:lang w:val="fr-FR"/>
        </w:rPr>
        <w:t>calcula o</w:t>
      </w:r>
      <w:r w:rsidR="00501B62">
        <w:rPr>
          <w:rFonts w:ascii="Arial" w:hAnsi="Arial" w:cs="Arial"/>
          <w:lang w:val="fr-FR"/>
        </w:rPr>
        <w:t xml:space="preserve"> valor a ser pago baseado no tempo.</w:t>
      </w:r>
    </w:p>
    <w:p w14:paraId="1E40F7D4" w14:textId="7F4AE07A" w:rsidR="00501B62" w:rsidRDefault="00501B62" w:rsidP="00046B1D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B8. Sistema exibe uma caixa de dialogo informando que o dono do veiculo deve pagar uma quantia X.</w:t>
      </w:r>
    </w:p>
    <w:p w14:paraId="7692B1BC" w14:textId="77777777" w:rsidR="005D7811" w:rsidRDefault="005D7811" w:rsidP="00046B1D">
      <w:pPr>
        <w:ind w:left="720"/>
        <w:rPr>
          <w:rFonts w:ascii="Arial" w:hAnsi="Arial" w:cs="Arial"/>
          <w:lang w:val="fr-FR"/>
        </w:rPr>
      </w:pPr>
    </w:p>
    <w:p w14:paraId="46EC8E54" w14:textId="77777777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bookmarkStart w:id="14" w:name="_Toc425054512"/>
      <w:bookmarkStart w:id="15" w:name="_Toc423410253"/>
      <w:bookmarkStart w:id="16" w:name="_Toc18208184"/>
      <w:bookmarkEnd w:id="11"/>
      <w:bookmarkEnd w:id="12"/>
      <w:bookmarkEnd w:id="13"/>
      <w:r>
        <w:rPr>
          <w:sz w:val="24"/>
          <w:szCs w:val="24"/>
          <w:lang w:val="pt-BR"/>
        </w:rPr>
        <w:t>Precondições</w:t>
      </w:r>
      <w:bookmarkEnd w:id="14"/>
      <w:bookmarkEnd w:id="15"/>
      <w:bookmarkEnd w:id="16"/>
    </w:p>
    <w:p w14:paraId="08C68376" w14:textId="77777777" w:rsidR="006B2045" w:rsidRDefault="006B2045" w:rsidP="006B2045">
      <w:pPr>
        <w:pStyle w:val="Ttulo2"/>
        <w:widowControl/>
        <w:rPr>
          <w:lang w:val="pt-BR"/>
        </w:rPr>
      </w:pPr>
      <w:bookmarkStart w:id="17" w:name="_Toc425054514"/>
      <w:bookmarkStart w:id="18" w:name="_Toc423410255"/>
      <w:bookmarkStart w:id="19" w:name="_Toc18208186"/>
      <w:r>
        <w:rPr>
          <w:lang w:val="pt-BR"/>
        </w:rPr>
        <w:t>Usuário conectado ao sistema</w:t>
      </w:r>
    </w:p>
    <w:p w14:paraId="42ADF0BA" w14:textId="77777777" w:rsidR="006B2045" w:rsidRPr="00263D37" w:rsidRDefault="006B2045" w:rsidP="006B2045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que for utilizar o sistema deve se conectar ao mesmo, caso contrário, não conseguirá utilizar nenhuma funcionalidade do sistema.</w:t>
      </w:r>
    </w:p>
    <w:p w14:paraId="2B42EA2C" w14:textId="77777777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r>
        <w:rPr>
          <w:sz w:val="24"/>
          <w:szCs w:val="24"/>
          <w:lang w:val="pt-BR"/>
        </w:rPr>
        <w:t>Pós-condições</w:t>
      </w:r>
      <w:bookmarkEnd w:id="17"/>
      <w:bookmarkEnd w:id="18"/>
      <w:bookmarkEnd w:id="19"/>
    </w:p>
    <w:p w14:paraId="1FC08C62" w14:textId="190B7ABD" w:rsidR="00247493" w:rsidRDefault="00247493" w:rsidP="00247493">
      <w:pPr>
        <w:pStyle w:val="Ttulo2"/>
        <w:widowControl/>
        <w:rPr>
          <w:lang w:val="pt-BR"/>
        </w:rPr>
      </w:pPr>
      <w:r>
        <w:rPr>
          <w:lang w:val="pt-BR"/>
        </w:rPr>
        <w:t>Tabela atualizada</w:t>
      </w:r>
    </w:p>
    <w:p w14:paraId="68705237" w14:textId="59D71BF3" w:rsidR="00247493" w:rsidRPr="00247493" w:rsidRDefault="00247493" w:rsidP="0024749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tabela deve ser atualizada após a utilização do botão Liberar</w:t>
      </w:r>
      <w:r w:rsidR="00BF4A37">
        <w:rPr>
          <w:rFonts w:ascii="Arial" w:hAnsi="Arial" w:cs="Arial"/>
          <w:lang w:val="pt-BR"/>
        </w:rPr>
        <w:t>, retirando o item e todos os seus dados da tabela.</w:t>
      </w:r>
    </w:p>
    <w:p w14:paraId="5C316163" w14:textId="54643F37" w:rsidR="00422A65" w:rsidRPr="00C648CF" w:rsidRDefault="00422A65" w:rsidP="005D7811">
      <w:pPr>
        <w:pStyle w:val="InfoBlue"/>
        <w:ind w:left="0"/>
      </w:pPr>
    </w:p>
    <w:sectPr w:rsidR="00422A65" w:rsidRPr="00C648CF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7804" w14:textId="77777777" w:rsidR="00422A65" w:rsidRDefault="00422A65">
      <w:pPr>
        <w:spacing w:line="240" w:lineRule="auto"/>
      </w:pPr>
      <w:r>
        <w:separator/>
      </w:r>
    </w:p>
  </w:endnote>
  <w:endnote w:type="continuationSeparator" w:id="0">
    <w:p w14:paraId="48A508EF" w14:textId="77777777" w:rsidR="00422A65" w:rsidRDefault="00422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149A" w14:paraId="465E53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4934A" w14:textId="77777777" w:rsidR="0012149A" w:rsidRDefault="00422A65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A38A85" w14:textId="572856CC" w:rsidR="0012149A" w:rsidRDefault="00422A6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1674BE">
            <w:fldChar w:fldCharType="begin"/>
          </w:r>
          <w:r w:rsidR="001674BE">
            <w:instrText xml:space="preserve"> DOCPROPERTY "Company"  \* MERGEFORMAT </w:instrText>
          </w:r>
          <w:r w:rsidR="001674BE"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 w:rsidR="001674B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74B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60E46" w14:textId="77777777" w:rsidR="0012149A" w:rsidRDefault="00422A6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BC44D95" w14:textId="77777777" w:rsidR="0012149A" w:rsidRDefault="001214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9719" w14:textId="77777777" w:rsidR="00422A65" w:rsidRDefault="00422A65">
      <w:pPr>
        <w:spacing w:line="240" w:lineRule="auto"/>
      </w:pPr>
      <w:r>
        <w:separator/>
      </w:r>
    </w:p>
  </w:footnote>
  <w:footnote w:type="continuationSeparator" w:id="0">
    <w:p w14:paraId="22520F3D" w14:textId="77777777" w:rsidR="00422A65" w:rsidRDefault="00422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C23D" w14:textId="77777777" w:rsidR="0012149A" w:rsidRDefault="0012149A">
    <w:pPr>
      <w:rPr>
        <w:sz w:val="24"/>
        <w:szCs w:val="24"/>
      </w:rPr>
    </w:pPr>
  </w:p>
  <w:p w14:paraId="101E4341" w14:textId="77777777" w:rsidR="0012149A" w:rsidRDefault="0012149A">
    <w:pPr>
      <w:pBdr>
        <w:top w:val="single" w:sz="6" w:space="1" w:color="auto"/>
      </w:pBdr>
      <w:rPr>
        <w:sz w:val="24"/>
        <w:szCs w:val="24"/>
      </w:rPr>
    </w:pPr>
  </w:p>
  <w:p w14:paraId="7406C4B7" w14:textId="5085993D" w:rsidR="0012149A" w:rsidRDefault="009E35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42B591D9" w14:textId="77777777" w:rsidR="0012149A" w:rsidRDefault="0012149A">
    <w:pPr>
      <w:pBdr>
        <w:bottom w:val="single" w:sz="6" w:space="1" w:color="auto"/>
      </w:pBdr>
      <w:jc w:val="right"/>
      <w:rPr>
        <w:sz w:val="24"/>
        <w:szCs w:val="24"/>
      </w:rPr>
    </w:pPr>
  </w:p>
  <w:p w14:paraId="4AA904ED" w14:textId="77777777" w:rsidR="0012149A" w:rsidRDefault="001214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867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  <w:gridCol w:w="3200"/>
      <w:gridCol w:w="6358"/>
      <w:gridCol w:w="21"/>
      <w:gridCol w:w="3179"/>
      <w:gridCol w:w="6358"/>
    </w:tblGrid>
    <w:tr w:rsidR="0080628F" w14:paraId="2EFD52E9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6A6BDF" w14:textId="3B09F19C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rPr>
              <w:b/>
              <w:bCs/>
            </w:rPr>
            <w:t xml:space="preserve">Sistema de </w:t>
          </w:r>
          <w:proofErr w:type="spellStart"/>
          <w:r>
            <w:rPr>
              <w:b/>
              <w:bCs/>
            </w:rPr>
            <w:t>Estacionamento</w:t>
          </w:r>
          <w:proofErr w:type="spellEnd"/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B9370A" w14:textId="0786C245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1.0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F78C4" w14:textId="02722E64" w:rsidR="0080628F" w:rsidRDefault="001674BE" w:rsidP="0080628F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80628F">
            <w:t xml:space="preserve">&lt;Nome do </w:t>
          </w:r>
          <w:proofErr w:type="spellStart"/>
          <w:r w:rsidR="0080628F">
            <w:t>Projeto</w:t>
          </w:r>
          <w:proofErr w:type="spellEnd"/>
          <w:r w:rsidR="0080628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88A3B5" w14:textId="77777777" w:rsidR="0080628F" w:rsidRDefault="0080628F" w:rsidP="0080628F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0628F" w14:paraId="22E56B70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82D663" w14:textId="57D78750" w:rsidR="0080628F" w:rsidRDefault="0080628F" w:rsidP="0080628F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76C28" w14:textId="026EF563" w:rsidR="0080628F" w:rsidRDefault="0080628F" w:rsidP="0080628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628DA9" w14:textId="4F3C6F33" w:rsidR="0080628F" w:rsidRPr="00C648CF" w:rsidRDefault="0080628F" w:rsidP="0080628F">
          <w:pPr>
            <w:rPr>
              <w:lang w:val="pt-BR"/>
            </w:rPr>
          </w:pPr>
          <w:r>
            <w:fldChar w:fldCharType="begin"/>
          </w:r>
          <w:r w:rsidRPr="00C648C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C648CF">
            <w:rPr>
              <w:lang w:val="pt-BR"/>
            </w:rPr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E15E25" w14:textId="77777777" w:rsidR="0080628F" w:rsidRDefault="0080628F" w:rsidP="0080628F">
          <w:r w:rsidRPr="00C648CF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80628F" w14:paraId="73B544DF" w14:textId="77777777" w:rsidTr="0080628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E333A2" w14:textId="75C88AF6" w:rsidR="0080628F" w:rsidRDefault="0080628F" w:rsidP="0080628F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408EAA" w14:textId="77777777" w:rsidR="0080628F" w:rsidRDefault="0080628F" w:rsidP="0080628F">
          <w:pPr>
            <w:rPr>
              <w:lang w:val="pt-BR"/>
            </w:rPr>
          </w:pPr>
        </w:p>
      </w:tc>
      <w:tc>
        <w:tcPr>
          <w:tcW w:w="9558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5771CA" w14:textId="30366C3D" w:rsidR="0080628F" w:rsidRDefault="0080628F" w:rsidP="0080628F">
          <w:r>
            <w:rPr>
              <w:lang w:val="pt-BR"/>
            </w:rPr>
            <w:t>&lt;identificador do documento&gt;</w:t>
          </w:r>
        </w:p>
      </w:tc>
    </w:tr>
  </w:tbl>
  <w:p w14:paraId="0C200DD6" w14:textId="77777777" w:rsidR="0012149A" w:rsidRDefault="00121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AE353E"/>
    <w:multiLevelType w:val="multilevel"/>
    <w:tmpl w:val="938AAC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5"/>
    <w:rsid w:val="00046B1D"/>
    <w:rsid w:val="00062255"/>
    <w:rsid w:val="0008244D"/>
    <w:rsid w:val="0012149A"/>
    <w:rsid w:val="0013185C"/>
    <w:rsid w:val="001674BE"/>
    <w:rsid w:val="00247493"/>
    <w:rsid w:val="0033501D"/>
    <w:rsid w:val="00342E72"/>
    <w:rsid w:val="00422A65"/>
    <w:rsid w:val="00501B62"/>
    <w:rsid w:val="005D7811"/>
    <w:rsid w:val="005F25F0"/>
    <w:rsid w:val="006B2045"/>
    <w:rsid w:val="006C2742"/>
    <w:rsid w:val="006C459B"/>
    <w:rsid w:val="0080628F"/>
    <w:rsid w:val="00967F2E"/>
    <w:rsid w:val="009E35EF"/>
    <w:rsid w:val="00A53B2F"/>
    <w:rsid w:val="00B01212"/>
    <w:rsid w:val="00B55F00"/>
    <w:rsid w:val="00BC394B"/>
    <w:rsid w:val="00BF4A37"/>
    <w:rsid w:val="00C16782"/>
    <w:rsid w:val="00C648CF"/>
    <w:rsid w:val="00D70976"/>
    <w:rsid w:val="00EC4CAD"/>
    <w:rsid w:val="00F1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1309A"/>
  <w15:chartTrackingRefBased/>
  <w15:docId w15:val="{8A390663-A8B5-4363-B583-78F5837D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16782"/>
    <w:pPr>
      <w:spacing w:after="120"/>
      <w:ind w:left="720"/>
    </w:pPr>
    <w:rPr>
      <w:rFonts w:ascii="Arial" w:hAnsi="Arial" w:cs="Arial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34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76</TotalTime>
  <Pages>4</Pages>
  <Words>272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Lucas Faustini</dc:creator>
  <cp:keywords/>
  <dc:description/>
  <cp:lastModifiedBy>LUCAS FAUSTINI DE MELO</cp:lastModifiedBy>
  <cp:revision>28</cp:revision>
  <dcterms:created xsi:type="dcterms:W3CDTF">2021-06-17T14:30:00Z</dcterms:created>
  <dcterms:modified xsi:type="dcterms:W3CDTF">2021-06-18T15:37:00Z</dcterms:modified>
</cp:coreProperties>
</file>