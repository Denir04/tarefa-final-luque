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CF36" w14:textId="2330FF19" w:rsidR="00000000" w:rsidRDefault="003B5E4D">
      <w:pPr>
        <w:pStyle w:val="Ttulo"/>
        <w:jc w:val="right"/>
        <w:rPr>
          <w:lang w:val="pt-BR"/>
        </w:rPr>
      </w:pPr>
      <w:r>
        <w:rPr>
          <w:lang w:val="pt-BR"/>
        </w:rPr>
        <w:t>Sistema de Estacionamento</w:t>
      </w:r>
    </w:p>
    <w:p w14:paraId="21D5F7CD" w14:textId="77777777" w:rsidR="00000000" w:rsidRDefault="003B5E4D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28903B41" w14:textId="77777777" w:rsidR="00000000" w:rsidRDefault="003B5E4D">
      <w:pPr>
        <w:pStyle w:val="Ttulo"/>
        <w:jc w:val="right"/>
        <w:rPr>
          <w:lang w:val="pt-BR"/>
        </w:rPr>
      </w:pPr>
    </w:p>
    <w:p w14:paraId="403E06E7" w14:textId="74F00500" w:rsidR="00000000" w:rsidRDefault="003B5E4D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>
        <w:rPr>
          <w:sz w:val="28"/>
          <w:szCs w:val="28"/>
          <w:lang w:val="pt-BR"/>
        </w:rPr>
        <w:t>1.0</w:t>
      </w:r>
    </w:p>
    <w:p w14:paraId="269BA10A" w14:textId="77777777" w:rsidR="00000000" w:rsidRDefault="003B5E4D">
      <w:pPr>
        <w:pStyle w:val="InfoBlue"/>
        <w:rPr>
          <w:lang w:val="pt-BR"/>
        </w:rPr>
      </w:pPr>
    </w:p>
    <w:p w14:paraId="3B7DBD4C" w14:textId="77777777" w:rsidR="00000000" w:rsidRDefault="003B5E4D">
      <w:pPr>
        <w:pStyle w:val="InfoBlue"/>
        <w:rPr>
          <w:lang w:val="pt-BR"/>
        </w:rPr>
      </w:pPr>
    </w:p>
    <w:p w14:paraId="6CC2AFD5" w14:textId="77777777" w:rsidR="00000000" w:rsidRDefault="003B5E4D">
      <w:pPr>
        <w:pStyle w:val="Ttulo"/>
        <w:rPr>
          <w:sz w:val="28"/>
          <w:szCs w:val="28"/>
          <w:lang w:val="pt-BR"/>
        </w:rPr>
      </w:pPr>
    </w:p>
    <w:p w14:paraId="03E06A81" w14:textId="77777777" w:rsidR="00000000" w:rsidRDefault="003B5E4D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3628E89" w14:textId="77777777" w:rsidR="00000000" w:rsidRDefault="003B5E4D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61AE8E4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2F60A" w14:textId="77777777" w:rsidR="00000000" w:rsidRDefault="003B5E4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59010" w14:textId="77777777" w:rsidR="00000000" w:rsidRDefault="003B5E4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472A7" w14:textId="77777777" w:rsidR="00000000" w:rsidRDefault="003B5E4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F5D63" w14:textId="77777777" w:rsidR="00000000" w:rsidRDefault="003B5E4D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103D00B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6438C" w14:textId="02B9D7F1" w:rsidR="00000000" w:rsidRDefault="003B5E4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</w:t>
            </w:r>
            <w:r>
              <w:rPr>
                <w:lang w:val="pt-BR"/>
              </w:rPr>
              <w:t>/06</w:t>
            </w:r>
            <w:r>
              <w:rPr>
                <w:lang w:val="pt-BR"/>
              </w:rPr>
              <w:t>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9F2FB" w14:textId="278DD87B" w:rsidR="00000000" w:rsidRDefault="003B5E4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B4599" w14:textId="434CEB02" w:rsidR="00000000" w:rsidRDefault="003B5E4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Retirado alguns tópicos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139B" w14:textId="77777777" w:rsidR="00000000" w:rsidRDefault="003B5E4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Denir de Assis Júnior</w:t>
            </w:r>
          </w:p>
          <w:p w14:paraId="5809EFAF" w14:textId="05A2F1EE" w:rsidR="003B5E4D" w:rsidRDefault="003B5E4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Melo</w:t>
            </w:r>
          </w:p>
        </w:tc>
      </w:tr>
      <w:tr w:rsidR="00000000" w14:paraId="6934D94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134CA" w14:textId="77777777" w:rsidR="00000000" w:rsidRDefault="003B5E4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2E7B9" w14:textId="77777777" w:rsidR="00000000" w:rsidRDefault="003B5E4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082D8" w14:textId="77777777" w:rsidR="00000000" w:rsidRDefault="003B5E4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85BC1" w14:textId="77777777" w:rsidR="00000000" w:rsidRDefault="003B5E4D">
            <w:pPr>
              <w:pStyle w:val="Tabletext"/>
              <w:rPr>
                <w:lang w:val="pt-BR"/>
              </w:rPr>
            </w:pPr>
          </w:p>
        </w:tc>
      </w:tr>
      <w:tr w:rsidR="00000000" w14:paraId="2F4C4AD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11EE3" w14:textId="77777777" w:rsidR="00000000" w:rsidRDefault="003B5E4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AC1FC" w14:textId="77777777" w:rsidR="00000000" w:rsidRDefault="003B5E4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09A04" w14:textId="77777777" w:rsidR="00000000" w:rsidRDefault="003B5E4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17181" w14:textId="77777777" w:rsidR="00000000" w:rsidRDefault="003B5E4D">
            <w:pPr>
              <w:pStyle w:val="Tabletext"/>
              <w:rPr>
                <w:lang w:val="pt-BR"/>
              </w:rPr>
            </w:pPr>
          </w:p>
        </w:tc>
      </w:tr>
      <w:tr w:rsidR="00000000" w14:paraId="0BD035C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FDFF1" w14:textId="77777777" w:rsidR="00000000" w:rsidRDefault="003B5E4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EDF1D" w14:textId="77777777" w:rsidR="00000000" w:rsidRDefault="003B5E4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24F14" w14:textId="77777777" w:rsidR="00000000" w:rsidRDefault="003B5E4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06930" w14:textId="77777777" w:rsidR="00000000" w:rsidRDefault="003B5E4D">
            <w:pPr>
              <w:pStyle w:val="Tabletext"/>
              <w:rPr>
                <w:lang w:val="pt-BR"/>
              </w:rPr>
            </w:pPr>
          </w:p>
        </w:tc>
      </w:tr>
    </w:tbl>
    <w:p w14:paraId="4DAABC06" w14:textId="77777777" w:rsidR="00000000" w:rsidRDefault="003B5E4D">
      <w:pPr>
        <w:rPr>
          <w:lang w:val="pt-BR"/>
        </w:rPr>
      </w:pPr>
    </w:p>
    <w:p w14:paraId="29FC11A4" w14:textId="77777777" w:rsidR="00000000" w:rsidRDefault="003B5E4D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63D83CA" w14:textId="77777777" w:rsidR="00000000" w:rsidRDefault="003B5E4D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F5B39A" w14:textId="77777777" w:rsidR="00000000" w:rsidRDefault="003B5E4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F7DEE8" w14:textId="77777777" w:rsidR="00000000" w:rsidRDefault="003B5E4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2F3A75" w14:textId="77777777" w:rsidR="00000000" w:rsidRDefault="003B5E4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E25B9D" w14:textId="77777777" w:rsidR="00000000" w:rsidRDefault="003B5E4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6DE67" w14:textId="02433952" w:rsidR="00000000" w:rsidRPr="003B5E4D" w:rsidRDefault="003B5E4D" w:rsidP="003B5E4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</w:instrText>
      </w:r>
      <w:r>
        <w:rPr>
          <w:noProof/>
        </w:rPr>
        <w:instrText xml:space="preserve">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  <w:lang w:val="fr-FR"/>
        </w:rPr>
        <w:tab/>
      </w:r>
    </w:p>
    <w:p w14:paraId="7BAF12C5" w14:textId="1559A61E" w:rsidR="00000000" w:rsidRDefault="003B5E4D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>
        <w:rPr>
          <w:noProof/>
          <w:lang w:val="pt-BR"/>
        </w:rPr>
        <w:t>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06700B6D" w14:textId="4A83F6E0" w:rsidR="00000000" w:rsidRDefault="003B5E4D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>
        <w:rPr>
          <w:noProof/>
          <w:lang w:val="pt-BR"/>
        </w:rPr>
        <w:t>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</w:instrText>
      </w:r>
      <w:r>
        <w:rPr>
          <w:noProof/>
          <w:lang w:val="fr-FR"/>
        </w:rPr>
        <w:instrText xml:space="preserve">Toc18206184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137311D1" w14:textId="569B19D3" w:rsidR="00000000" w:rsidRDefault="003B5E4D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</w:t>
      </w:r>
      <w:r>
        <w:rPr>
          <w:noProof/>
          <w:lang w:val="pt-BR"/>
        </w:rPr>
        <w:t>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7F41C3" w14:textId="3DF69990" w:rsidR="00000000" w:rsidRDefault="003B5E4D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</w:t>
      </w:r>
      <w:r>
        <w:rPr>
          <w:noProof/>
          <w:lang w:val="pt-BR"/>
        </w:rPr>
        <w:t>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4F655" w14:textId="713C2CAA" w:rsidR="003B5E4D" w:rsidRPr="003B5E4D" w:rsidRDefault="003B5E4D" w:rsidP="003B5E4D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</w:t>
      </w:r>
      <w:r>
        <w:rPr>
          <w:noProof/>
          <w:lang w:val="pt-BR"/>
        </w:rPr>
        <w:t>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568E55AD" w14:textId="6A17DDD0" w:rsidR="00000000" w:rsidRDefault="003B5E4D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</w:p>
    <w:p w14:paraId="2D79B95F" w14:textId="77777777" w:rsidR="00000000" w:rsidRDefault="003B5E4D" w:rsidP="003B5E4D">
      <w:pPr>
        <w:pStyle w:val="Ttulo"/>
        <w:jc w:val="left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31C93E17" w14:textId="77777777" w:rsidR="00000000" w:rsidRDefault="003B5E4D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</w:t>
      </w:r>
      <w:r>
        <w:rPr>
          <w:lang w:val="pt-BR"/>
        </w:rPr>
        <w:t>ntrodução</w:t>
      </w:r>
      <w:bookmarkEnd w:id="0"/>
      <w:bookmarkEnd w:id="1"/>
    </w:p>
    <w:p w14:paraId="105FC443" w14:textId="77777777" w:rsidR="00000000" w:rsidRDefault="003B5E4D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</w:t>
      </w:r>
      <w:r>
        <w:rPr>
          <w:lang w:val="pt-BR"/>
        </w:rPr>
        <w:t xml:space="preserve">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.]</w:t>
      </w:r>
    </w:p>
    <w:p w14:paraId="44F8F1E4" w14:textId="77777777" w:rsidR="00000000" w:rsidRDefault="003B5E4D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1D649079" w14:textId="77777777" w:rsidR="00000000" w:rsidRDefault="003B5E4D">
      <w:pPr>
        <w:ind w:left="720"/>
        <w:rPr>
          <w:lang w:val="pt-BR"/>
        </w:rPr>
      </w:pPr>
      <w:bookmarkStart w:id="4" w:name="_Toc456598588"/>
      <w:r>
        <w:rPr>
          <w:lang w:val="pt-BR"/>
        </w:rPr>
        <w:t xml:space="preserve">Este documento oferece uma visão geral arquitetural </w:t>
      </w:r>
      <w:r>
        <w:rPr>
          <w:lang w:val="pt-BR"/>
        </w:rPr>
        <w:t>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360720DD" w14:textId="77777777" w:rsidR="00000000" w:rsidRDefault="003B5E4D">
      <w:pPr>
        <w:ind w:left="720"/>
        <w:rPr>
          <w:lang w:val="pt-BR"/>
        </w:rPr>
      </w:pPr>
    </w:p>
    <w:p w14:paraId="4A848CE2" w14:textId="77777777" w:rsidR="00000000" w:rsidRDefault="003B5E4D">
      <w:pPr>
        <w:pStyle w:val="InfoBlue"/>
        <w:rPr>
          <w:lang w:val="pt-BR"/>
        </w:rPr>
      </w:pPr>
      <w:r>
        <w:rPr>
          <w:lang w:val="pt-BR"/>
        </w:rPr>
        <w:t>[Esta seção de</w:t>
      </w:r>
      <w:r>
        <w:rPr>
          <w:lang w:val="pt-BR"/>
        </w:rPr>
        <w:t xml:space="preserve">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, na documentação do projeto como um todo, e descreve rapidamente a estrutura do documento. O público-alvo específico do documento é identificado, com uma indicação de como ele espera usar o</w:t>
      </w:r>
      <w:r>
        <w:rPr>
          <w:lang w:val="pt-BR"/>
        </w:rPr>
        <w:t xml:space="preserve"> documento.]</w:t>
      </w:r>
    </w:p>
    <w:p w14:paraId="5A1DA8B2" w14:textId="77777777" w:rsidR="00000000" w:rsidRDefault="003B5E4D">
      <w:pPr>
        <w:pStyle w:val="Ttulo2"/>
        <w:rPr>
          <w:lang w:val="pt-BR"/>
        </w:rPr>
      </w:pPr>
      <w:bookmarkStart w:id="5" w:name="_Toc18206177"/>
      <w:r>
        <w:rPr>
          <w:lang w:val="pt-BR"/>
        </w:rPr>
        <w:t>Escopo</w:t>
      </w:r>
      <w:bookmarkEnd w:id="4"/>
      <w:bookmarkEnd w:id="5"/>
    </w:p>
    <w:p w14:paraId="3EDD9266" w14:textId="77777777" w:rsidR="00000000" w:rsidRDefault="003B5E4D">
      <w:pPr>
        <w:pStyle w:val="InfoBlue"/>
        <w:rPr>
          <w:lang w:val="pt-BR"/>
        </w:rPr>
      </w:pPr>
      <w:bookmarkStart w:id="6" w:name="_Toc456598589"/>
      <w:r>
        <w:rPr>
          <w:lang w:val="pt-BR"/>
        </w:rPr>
        <w:t xml:space="preserve"> [Uma breve descrição da utilidade do Documento de Arquitetura de Software, do que é afetado por esse documento ou influenciado por ele.]</w:t>
      </w:r>
    </w:p>
    <w:p w14:paraId="554635CF" w14:textId="77777777" w:rsidR="00000000" w:rsidRDefault="003B5E4D">
      <w:pPr>
        <w:pStyle w:val="Ttulo2"/>
        <w:rPr>
          <w:lang w:val="pt-BR"/>
        </w:rPr>
      </w:pPr>
      <w:bookmarkStart w:id="7" w:name="_Toc18206178"/>
      <w:r>
        <w:rPr>
          <w:lang w:val="pt-BR"/>
        </w:rPr>
        <w:t>Definições, Acrônimos e Abreviações</w:t>
      </w:r>
      <w:bookmarkEnd w:id="6"/>
      <w:bookmarkEnd w:id="7"/>
    </w:p>
    <w:p w14:paraId="018B2F7A" w14:textId="77777777" w:rsidR="00000000" w:rsidRDefault="003B5E4D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contém as definições de todos os termos, acrôni</w:t>
      </w:r>
      <w:r>
        <w:rPr>
          <w:lang w:val="pt-BR"/>
        </w:rPr>
        <w:t xml:space="preserve">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  Essas informações podem ser fornecidas fazendo referências ao Glossário do projeto.]</w:t>
      </w:r>
    </w:p>
    <w:p w14:paraId="53A916AA" w14:textId="77777777" w:rsidR="00000000" w:rsidRDefault="003B5E4D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18D74C35" w14:textId="77777777" w:rsidR="00000000" w:rsidRDefault="003B5E4D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</w:t>
      </w:r>
      <w:r>
        <w:rPr>
          <w:lang w:val="pt-BR"/>
        </w:rPr>
        <w:t xml:space="preserve">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</w:t>
      </w:r>
      <w:r>
        <w:rPr>
          <w:lang w:val="pt-BR"/>
        </w:rPr>
        <w:t xml:space="preserve"> informações podem ser fornecidas por um anexo ou outro documento.]</w:t>
      </w:r>
    </w:p>
    <w:p w14:paraId="16934108" w14:textId="77777777" w:rsidR="00000000" w:rsidRDefault="003B5E4D">
      <w:pPr>
        <w:pStyle w:val="Ttulo2"/>
        <w:rPr>
          <w:lang w:val="pt-BR"/>
        </w:rPr>
      </w:pPr>
      <w:bookmarkStart w:id="10" w:name="_Toc456598591"/>
      <w:bookmarkStart w:id="11" w:name="_Toc18206180"/>
      <w:r>
        <w:rPr>
          <w:lang w:val="pt-BR"/>
        </w:rPr>
        <w:t>Visão Geral</w:t>
      </w:r>
      <w:bookmarkEnd w:id="10"/>
      <w:bookmarkEnd w:id="11"/>
    </w:p>
    <w:p w14:paraId="2A329717" w14:textId="77777777" w:rsidR="00000000" w:rsidRDefault="003B5E4D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14:paraId="16492B00" w14:textId="77777777" w:rsidR="00000000" w:rsidRDefault="003B5E4D">
      <w:pPr>
        <w:pStyle w:val="Ttulo1"/>
        <w:ind w:left="360" w:hanging="360"/>
        <w:rPr>
          <w:lang w:val="pt-BR"/>
        </w:rPr>
      </w:pPr>
      <w:bookmarkStart w:id="12" w:name="_Toc18206183"/>
      <w:r>
        <w:rPr>
          <w:lang w:val="pt-BR"/>
        </w:rPr>
        <w:t>Visão de Casos de Uso</w:t>
      </w:r>
      <w:bookmarkEnd w:id="12"/>
      <w:r>
        <w:rPr>
          <w:lang w:val="pt-BR"/>
        </w:rPr>
        <w:t xml:space="preserve"> </w:t>
      </w:r>
    </w:p>
    <w:p w14:paraId="10034F56" w14:textId="77777777" w:rsidR="00000000" w:rsidRDefault="003B5E4D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</w:t>
      </w:r>
      <w:r>
        <w:rPr>
          <w:lang w:val="pt-BR"/>
        </w:rPr>
        <w:t>ural — eles experimentam muitos elementos arquiteturais ou quando enfatizam ou ilustram um ponto complexo e específico da arquitetura.]</w:t>
      </w:r>
    </w:p>
    <w:p w14:paraId="6A07406D" w14:textId="77777777" w:rsidR="00000000" w:rsidRDefault="003B5E4D">
      <w:pPr>
        <w:pStyle w:val="Ttulo2"/>
        <w:rPr>
          <w:lang w:val="pt-BR"/>
        </w:rPr>
      </w:pPr>
      <w:bookmarkStart w:id="13" w:name="_Toc18206184"/>
      <w:r>
        <w:rPr>
          <w:lang w:val="pt-BR"/>
        </w:rPr>
        <w:t>Realizações de Casos de Uso</w:t>
      </w:r>
      <w:bookmarkEnd w:id="13"/>
    </w:p>
    <w:p w14:paraId="333F798E" w14:textId="77777777" w:rsidR="00000000" w:rsidRDefault="003B5E4D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</w:t>
      </w:r>
      <w:r>
        <w:rPr>
          <w:lang w:val="pt-BR"/>
        </w:rPr>
        <w:t>os) de casos de uso selecionadas e explica como os diversos elementos do modelo de design contribuem para a respectiva funcionalidade.]</w:t>
      </w:r>
    </w:p>
    <w:p w14:paraId="2526FBE7" w14:textId="77777777" w:rsidR="00000000" w:rsidRDefault="003B5E4D">
      <w:pPr>
        <w:rPr>
          <w:lang w:val="pt-BR"/>
        </w:rPr>
      </w:pPr>
    </w:p>
    <w:p w14:paraId="639A930D" w14:textId="77777777" w:rsidR="00000000" w:rsidRDefault="003B5E4D">
      <w:pPr>
        <w:pStyle w:val="Ttulo1"/>
        <w:ind w:left="360" w:hanging="360"/>
        <w:rPr>
          <w:lang w:val="pt-BR"/>
        </w:rPr>
      </w:pPr>
      <w:bookmarkStart w:id="14" w:name="_Toc18206185"/>
      <w:r>
        <w:rPr>
          <w:lang w:val="pt-BR"/>
        </w:rPr>
        <w:t>Visão Lógica</w:t>
      </w:r>
      <w:bookmarkEnd w:id="14"/>
      <w:r>
        <w:rPr>
          <w:lang w:val="pt-BR"/>
        </w:rPr>
        <w:t xml:space="preserve"> </w:t>
      </w:r>
    </w:p>
    <w:p w14:paraId="3C083429" w14:textId="77777777" w:rsidR="00000000" w:rsidRDefault="003B5E4D">
      <w:pPr>
        <w:pStyle w:val="InfoBlue"/>
        <w:rPr>
          <w:lang w:val="pt-BR"/>
        </w:rPr>
      </w:pPr>
      <w:r>
        <w:rPr>
          <w:lang w:val="pt-BR"/>
        </w:rPr>
        <w:t xml:space="preserve">[Esta seção descreve as partes significativas do ponto de vista da arquitetura do modelo de design, como </w:t>
      </w:r>
      <w:r>
        <w:rPr>
          <w:lang w:val="pt-BR"/>
        </w:rPr>
        <w:t xml:space="preserve">sua divisão em subsistemas e pacotes. Além disso, para cada pacote significativo, ela mostra sua divisão </w:t>
      </w:r>
      <w:r>
        <w:rPr>
          <w:lang w:val="pt-BR"/>
        </w:rPr>
        <w:lastRenderedPageBreak/>
        <w:t>em classes e utilitários de classe. Apresente as classes significativas do ponto de vista da arquitetura e descreva suas responsabilidades, bem como al</w:t>
      </w:r>
      <w:r>
        <w:rPr>
          <w:lang w:val="pt-BR"/>
        </w:rPr>
        <w:t>guns relacionamentos, operações e atributos de grande importância.]</w:t>
      </w:r>
    </w:p>
    <w:p w14:paraId="21C5EBF4" w14:textId="77777777" w:rsidR="00000000" w:rsidRDefault="003B5E4D">
      <w:pPr>
        <w:pStyle w:val="Ttulo2"/>
        <w:rPr>
          <w:lang w:val="pt-BR"/>
        </w:rPr>
      </w:pPr>
      <w:bookmarkStart w:id="15" w:name="_Toc18206186"/>
      <w:r>
        <w:rPr>
          <w:lang w:val="pt-BR"/>
        </w:rPr>
        <w:t>Visão Geral</w:t>
      </w:r>
      <w:bookmarkEnd w:id="15"/>
    </w:p>
    <w:p w14:paraId="40F9A810" w14:textId="77777777" w:rsidR="00000000" w:rsidRDefault="003B5E4D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toda a decomposição do modelo de design em termos de camadas e de hierarquia de pacotes.]</w:t>
      </w:r>
    </w:p>
    <w:p w14:paraId="44B13F09" w14:textId="77777777" w:rsidR="00000000" w:rsidRDefault="003B5E4D">
      <w:pPr>
        <w:pStyle w:val="Ttulo2"/>
        <w:rPr>
          <w:lang w:val="pt-BR"/>
        </w:rPr>
      </w:pPr>
      <w:bookmarkStart w:id="16" w:name="_Toc18206187"/>
      <w:r>
        <w:rPr>
          <w:lang w:val="pt-BR"/>
        </w:rPr>
        <w:t>Pacotes de Design Significativos do Ponto de Vista da Arquitet</w:t>
      </w:r>
      <w:r>
        <w:rPr>
          <w:lang w:val="pt-BR"/>
        </w:rPr>
        <w:t>ura</w:t>
      </w:r>
      <w:bookmarkEnd w:id="16"/>
    </w:p>
    <w:p w14:paraId="5ECC1236" w14:textId="77777777" w:rsidR="00000000" w:rsidRDefault="003B5E4D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55E38891" w14:textId="77777777" w:rsidR="00000000" w:rsidRDefault="003B5E4D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</w:t>
      </w:r>
      <w:r>
        <w:rPr>
          <w:lang w:val="pt-BR"/>
        </w:rPr>
        <w:t>scrição e, opcionalmente, uma descrição de algumas das suas principais responsabilidades, operações e atributos.]</w:t>
      </w:r>
    </w:p>
    <w:p w14:paraId="673A205B" w14:textId="7ED4B981" w:rsidR="003B5E4D" w:rsidRDefault="003B5E4D">
      <w:pPr>
        <w:pStyle w:val="InfoBlue"/>
        <w:rPr>
          <w:lang w:val="fr-FR"/>
        </w:rPr>
      </w:pPr>
    </w:p>
    <w:sectPr w:rsidR="003B5E4D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F53EF" w14:textId="77777777" w:rsidR="003B5E4D" w:rsidRDefault="003B5E4D">
      <w:pPr>
        <w:spacing w:line="240" w:lineRule="auto"/>
      </w:pPr>
      <w:r>
        <w:separator/>
      </w:r>
    </w:p>
  </w:endnote>
  <w:endnote w:type="continuationSeparator" w:id="0">
    <w:p w14:paraId="27AC4E29" w14:textId="77777777" w:rsidR="003B5E4D" w:rsidRDefault="003B5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2869B50B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A983E" w14:textId="77777777" w:rsidR="00000000" w:rsidRDefault="003B5E4D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9F673B" w14:textId="77777777" w:rsidR="00000000" w:rsidRDefault="003B5E4D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47FAB5" w14:textId="77777777" w:rsidR="00000000" w:rsidRDefault="003B5E4D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7A531ED0" w14:textId="77777777" w:rsidR="00000000" w:rsidRDefault="003B5E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1705" w14:textId="77777777" w:rsidR="003B5E4D" w:rsidRDefault="003B5E4D">
      <w:pPr>
        <w:spacing w:line="240" w:lineRule="auto"/>
      </w:pPr>
      <w:r>
        <w:separator/>
      </w:r>
    </w:p>
  </w:footnote>
  <w:footnote w:type="continuationSeparator" w:id="0">
    <w:p w14:paraId="248E2DA0" w14:textId="77777777" w:rsidR="003B5E4D" w:rsidRDefault="003B5E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681DB" w14:textId="77777777" w:rsidR="00000000" w:rsidRDefault="003B5E4D">
    <w:pPr>
      <w:rPr>
        <w:sz w:val="24"/>
        <w:szCs w:val="24"/>
      </w:rPr>
    </w:pPr>
  </w:p>
  <w:p w14:paraId="39808A7F" w14:textId="77777777" w:rsidR="00000000" w:rsidRDefault="003B5E4D">
    <w:pPr>
      <w:pBdr>
        <w:top w:val="single" w:sz="6" w:space="1" w:color="auto"/>
      </w:pBdr>
      <w:rPr>
        <w:sz w:val="24"/>
        <w:szCs w:val="24"/>
      </w:rPr>
    </w:pPr>
  </w:p>
  <w:p w14:paraId="134DFF1C" w14:textId="77777777" w:rsidR="00000000" w:rsidRDefault="003B5E4D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 xml:space="preserve">&lt;Nome da </w:t>
    </w:r>
    <w:proofErr w:type="spellStart"/>
    <w:r>
      <w:rPr>
        <w:rFonts w:ascii="Arial" w:hAnsi="Arial"/>
        <w:b/>
        <w:bCs/>
        <w:sz w:val="36"/>
        <w:szCs w:val="36"/>
      </w:rPr>
      <w:t>Empresa</w:t>
    </w:r>
    <w:proofErr w:type="spellEnd"/>
    <w:r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324087E6" w14:textId="77777777" w:rsidR="00000000" w:rsidRDefault="003B5E4D">
    <w:pPr>
      <w:pBdr>
        <w:bottom w:val="single" w:sz="6" w:space="1" w:color="auto"/>
      </w:pBdr>
      <w:jc w:val="right"/>
      <w:rPr>
        <w:sz w:val="24"/>
        <w:szCs w:val="24"/>
      </w:rPr>
    </w:pPr>
  </w:p>
  <w:p w14:paraId="70AA5B44" w14:textId="77777777" w:rsidR="00000000" w:rsidRDefault="003B5E4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68902B82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0874E5" w14:textId="77777777" w:rsidR="00000000" w:rsidRDefault="003B5E4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791E67" w14:textId="77777777" w:rsidR="00000000" w:rsidRDefault="003B5E4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000000" w14:paraId="6C680DD3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E20F1C" w14:textId="77777777" w:rsidR="00000000" w:rsidRDefault="003B5E4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Arquitetura</w:t>
          </w:r>
          <w:proofErr w:type="spellEnd"/>
          <w:r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46AB329" w14:textId="77777777" w:rsidR="00000000" w:rsidRDefault="003B5E4D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</w:t>
          </w:r>
          <w:r>
            <w:rPr>
              <w:lang w:val="pt-BR"/>
            </w:rPr>
            <w:t>y</w:t>
          </w:r>
          <w:proofErr w:type="spellEnd"/>
          <w:r>
            <w:rPr>
              <w:lang w:val="pt-BR"/>
            </w:rPr>
            <w:t>&gt;</w:t>
          </w:r>
        </w:p>
      </w:tc>
    </w:tr>
    <w:tr w:rsidR="00000000" w14:paraId="38B585D3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EE74100" w14:textId="77777777" w:rsidR="00000000" w:rsidRDefault="003B5E4D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6DBCDFD" w14:textId="77777777" w:rsidR="00000000" w:rsidRDefault="003B5E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5E4D"/>
    <w:rsid w:val="003B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465E2"/>
  <w15:chartTrackingRefBased/>
  <w15:docId w15:val="{DF520A01-F050-40D1-B077-C4CE3CF5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r\OneDrive%20-%20Fatec%20Centro%20Paula%20Souza\3&#176;%20Semestre\Engenharia%20de%20SW%20II\tarefa-git-luque\analise-projeto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5</TotalTime>
  <Pages>5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Denir</dc:creator>
  <cp:keywords/>
  <dc:description/>
  <cp:lastModifiedBy>DENIR DE ASSIS JUNIOR</cp:lastModifiedBy>
  <cp:revision>1</cp:revision>
  <dcterms:created xsi:type="dcterms:W3CDTF">2021-06-18T16:31:00Z</dcterms:created>
  <dcterms:modified xsi:type="dcterms:W3CDTF">2021-06-18T16:36:00Z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