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6F0D" w14:textId="0D9AA010" w:rsidR="003D7CF1" w:rsidRDefault="00396411">
      <w:pPr>
        <w:pStyle w:val="Ttulo"/>
        <w:jc w:val="right"/>
        <w:rPr>
          <w:lang w:val="pt-BR"/>
        </w:rPr>
      </w:pPr>
      <w:r>
        <w:rPr>
          <w:lang w:val="pt-BR"/>
        </w:rPr>
        <w:t xml:space="preserve">Sistema de </w:t>
      </w:r>
      <w:r w:rsidR="0061574B">
        <w:rPr>
          <w:lang w:val="pt-BR"/>
        </w:rPr>
        <w:t>E</w:t>
      </w:r>
      <w:r>
        <w:rPr>
          <w:lang w:val="pt-BR"/>
        </w:rPr>
        <w:t>stacionamento</w:t>
      </w:r>
    </w:p>
    <w:p w14:paraId="19D31DC4" w14:textId="77777777" w:rsidR="003D7CF1" w:rsidRDefault="003A1D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5329AC16" w14:textId="77777777" w:rsidR="003D7CF1" w:rsidRDefault="003D7CF1">
      <w:pPr>
        <w:pStyle w:val="Ttulo"/>
        <w:jc w:val="right"/>
        <w:rPr>
          <w:lang w:val="pt-BR"/>
        </w:rPr>
      </w:pPr>
    </w:p>
    <w:p w14:paraId="00BBB791" w14:textId="11FD2E79" w:rsidR="003D7CF1" w:rsidRDefault="003A1D7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3C7DD48C" w14:textId="77777777" w:rsidR="003D7CF1" w:rsidRDefault="003D7CF1">
      <w:pPr>
        <w:pStyle w:val="Ttulo"/>
        <w:rPr>
          <w:sz w:val="28"/>
          <w:szCs w:val="28"/>
          <w:lang w:val="pt-BR"/>
        </w:rPr>
      </w:pPr>
    </w:p>
    <w:p w14:paraId="424FD268" w14:textId="77777777" w:rsidR="003D7CF1" w:rsidRDefault="003D7CF1">
      <w:pPr>
        <w:rPr>
          <w:lang w:val="pt-BR"/>
        </w:rPr>
      </w:pPr>
    </w:p>
    <w:p w14:paraId="559C4756" w14:textId="77777777" w:rsidR="003D7CF1" w:rsidRDefault="003D7CF1">
      <w:pPr>
        <w:rPr>
          <w:lang w:val="pt-BR"/>
        </w:rPr>
        <w:sectPr w:rsidR="003D7CF1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76981DC" w14:textId="77777777" w:rsidR="003D7CF1" w:rsidRDefault="003A1D7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D7CF1" w14:paraId="741CAB3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7CA09" w14:textId="77777777" w:rsidR="003D7CF1" w:rsidRDefault="003A1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E9170" w14:textId="77777777" w:rsidR="003D7CF1" w:rsidRDefault="003A1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E4B2E" w14:textId="77777777" w:rsidR="003D7CF1" w:rsidRDefault="003A1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70737" w14:textId="77777777" w:rsidR="003D7CF1" w:rsidRDefault="003A1D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D7CF1" w14:paraId="13888F2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1157B" w14:textId="020CA3A3" w:rsidR="003D7CF1" w:rsidRDefault="00D631C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18/06</w:t>
            </w:r>
            <w:r w:rsidR="003A1D75">
              <w:rPr>
                <w:lang w:val="pt-BR"/>
              </w:rPr>
              <w:t>/</w:t>
            </w:r>
            <w:r>
              <w:rPr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1C1A8" w14:textId="078BBC2F" w:rsidR="003D7CF1" w:rsidRDefault="00D631C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5026" w14:textId="6F338F6B" w:rsidR="003D7CF1" w:rsidRDefault="00D631C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Listado os termos</w:t>
            </w:r>
            <w:r w:rsidR="00792C7A">
              <w:rPr>
                <w:lang w:val="pt-BR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87AC3" w14:textId="77777777" w:rsidR="003D7CF1" w:rsidRDefault="00792C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Denir de Assis Júnior</w:t>
            </w:r>
          </w:p>
          <w:p w14:paraId="2762C767" w14:textId="68F3C386" w:rsidR="00792C7A" w:rsidRDefault="00792C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3D7CF1" w14:paraId="79A652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90270" w14:textId="77777777" w:rsidR="003D7CF1" w:rsidRDefault="003D7CF1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F8E22" w14:textId="77777777" w:rsidR="003D7CF1" w:rsidRDefault="003D7CF1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C632D" w14:textId="77777777" w:rsidR="003D7CF1" w:rsidRDefault="003D7CF1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5915D" w14:textId="77777777" w:rsidR="003D7CF1" w:rsidRDefault="003D7CF1">
            <w:pPr>
              <w:pStyle w:val="Tabletext"/>
              <w:rPr>
                <w:lang w:val="pt-BR"/>
              </w:rPr>
            </w:pPr>
          </w:p>
        </w:tc>
      </w:tr>
      <w:tr w:rsidR="003D7CF1" w14:paraId="0FDDD2B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6863" w14:textId="77777777" w:rsidR="003D7CF1" w:rsidRDefault="003D7CF1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9D91" w14:textId="77777777" w:rsidR="003D7CF1" w:rsidRDefault="003D7CF1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8AA67" w14:textId="77777777" w:rsidR="003D7CF1" w:rsidRDefault="003D7CF1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E0C61" w14:textId="77777777" w:rsidR="003D7CF1" w:rsidRDefault="003D7CF1">
            <w:pPr>
              <w:pStyle w:val="Tabletext"/>
              <w:rPr>
                <w:lang w:val="pt-BR"/>
              </w:rPr>
            </w:pPr>
          </w:p>
        </w:tc>
      </w:tr>
      <w:tr w:rsidR="003D7CF1" w14:paraId="7239040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9520E" w14:textId="77777777" w:rsidR="003D7CF1" w:rsidRDefault="003D7CF1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DB6EE" w14:textId="77777777" w:rsidR="003D7CF1" w:rsidRDefault="003D7CF1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FAC1E" w14:textId="77777777" w:rsidR="003D7CF1" w:rsidRDefault="003D7CF1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AC4B3" w14:textId="77777777" w:rsidR="003D7CF1" w:rsidRDefault="003D7CF1">
            <w:pPr>
              <w:pStyle w:val="Tabletext"/>
              <w:rPr>
                <w:lang w:val="pt-BR"/>
              </w:rPr>
            </w:pPr>
          </w:p>
        </w:tc>
      </w:tr>
    </w:tbl>
    <w:p w14:paraId="105B99AB" w14:textId="77777777" w:rsidR="003D7CF1" w:rsidRDefault="003D7CF1">
      <w:pPr>
        <w:rPr>
          <w:lang w:val="pt-BR"/>
        </w:rPr>
      </w:pPr>
    </w:p>
    <w:p w14:paraId="2522FFFA" w14:textId="77777777" w:rsidR="003D7CF1" w:rsidRDefault="003A1D7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AC2DEE7" w14:textId="77777777" w:rsidR="003D7CF1" w:rsidRDefault="003A1D7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EE2FE4" w14:textId="77777777" w:rsidR="003D7CF1" w:rsidRDefault="003A1D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B00DDA" w14:textId="77777777" w:rsidR="003D7CF1" w:rsidRDefault="003A1D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103DBC" w14:textId="77777777" w:rsidR="003D7CF1" w:rsidRDefault="003A1D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D3176" w14:textId="77777777" w:rsidR="003D7CF1" w:rsidRDefault="003A1D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FF3F60" w14:textId="77777777" w:rsidR="003D7CF1" w:rsidRDefault="003A1D7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F38F6" w14:textId="1C6215B0" w:rsidR="003D7CF1" w:rsidRDefault="003A1D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 w:rsidR="00652B29">
        <w:rPr>
          <w:noProof/>
          <w:lang w:val="pt-BR"/>
        </w:rPr>
        <w:t>Manobrar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A93592" w14:textId="45B2453C" w:rsidR="003D7CF1" w:rsidRDefault="003A1D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 w:rsidR="00652B29">
        <w:rPr>
          <w:noProof/>
          <w:lang w:val="pt-BR"/>
        </w:rPr>
        <w:t>Manobrista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78F3C9" w14:textId="0A2B9101" w:rsidR="003D7CF1" w:rsidRDefault="003A1D7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 w:rsidR="00652B29">
        <w:rPr>
          <w:noProof/>
          <w:lang w:val="pt-BR"/>
        </w:rPr>
        <w:t>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C50E43" w14:textId="6E6E3177" w:rsidR="00652B29" w:rsidRDefault="00652B29" w:rsidP="00652B2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 w:rsidR="008E7A1D">
        <w:rPr>
          <w:noProof/>
          <w:lang w:val="pt-BR"/>
        </w:rPr>
        <w:t>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Placa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F6E872" w14:textId="2663F0DD" w:rsidR="00652B29" w:rsidRDefault="00652B29" w:rsidP="00652B2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 w:rsidR="008E7A1D">
        <w:rPr>
          <w:noProof/>
          <w:lang w:val="pt-BR"/>
        </w:rPr>
        <w:t>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Modelo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8C0CC5" w14:textId="47FA5F4B" w:rsidR="00652B29" w:rsidRDefault="00652B29" w:rsidP="00652B2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 w:rsidR="008E7A1D">
        <w:rPr>
          <w:noProof/>
          <w:lang w:val="pt-BR"/>
        </w:rPr>
        <w:t>6</w:t>
      </w:r>
      <w:r>
        <w:rPr>
          <w:noProof/>
          <w:snapToGrid/>
          <w:sz w:val="24"/>
          <w:szCs w:val="24"/>
        </w:rPr>
        <w:tab/>
      </w:r>
      <w:r w:rsidR="008E7A1D">
        <w:rPr>
          <w:noProof/>
          <w:lang w:val="pt-BR"/>
        </w:rPr>
        <w:t>Porta chaves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C8439E" w14:textId="74CDB572" w:rsidR="00652B29" w:rsidRDefault="00652B29" w:rsidP="00652B2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 w:rsidR="008E7A1D">
        <w:rPr>
          <w:noProof/>
          <w:lang w:val="pt-BR"/>
        </w:rPr>
        <w:t>7</w:t>
      </w:r>
      <w:r>
        <w:rPr>
          <w:noProof/>
          <w:snapToGrid/>
          <w:sz w:val="24"/>
          <w:szCs w:val="24"/>
        </w:rPr>
        <w:tab/>
      </w:r>
      <w:r w:rsidR="00683B92">
        <w:rPr>
          <w:noProof/>
          <w:lang w:val="pt-BR"/>
        </w:rPr>
        <w:t>Tabela de preços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BAB0BE" w14:textId="7CC0E353" w:rsidR="003D7CF1" w:rsidRPr="00652B29" w:rsidRDefault="003D7CF1" w:rsidP="00652B29">
      <w:pPr>
        <w:pStyle w:val="Sumrio3"/>
        <w:tabs>
          <w:tab w:val="left" w:pos="1600"/>
        </w:tabs>
        <w:ind w:left="0"/>
      </w:pPr>
    </w:p>
    <w:p w14:paraId="4F1B2989" w14:textId="50BF3562" w:rsidR="003D7CF1" w:rsidRDefault="003A1D7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01555AB" w14:textId="77777777" w:rsidR="003D7CF1" w:rsidRDefault="003A1D75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4EC9C5AE" w14:textId="2523DD8D" w:rsidR="003D7CF1" w:rsidRDefault="003A1D75">
      <w:pPr>
        <w:pStyle w:val="Ttulo2"/>
        <w:rPr>
          <w:lang w:val="pt-BR"/>
        </w:rPr>
      </w:pPr>
      <w:r>
        <w:rPr>
          <w:lang w:val="pt-BR"/>
        </w:rPr>
        <w:t>Finalidade</w:t>
      </w:r>
    </w:p>
    <w:p w14:paraId="6BF7378C" w14:textId="555DA299" w:rsidR="00464D0D" w:rsidRPr="00102C7F" w:rsidRDefault="00464D0D" w:rsidP="00464D0D">
      <w:pPr>
        <w:ind w:left="720"/>
        <w:rPr>
          <w:rFonts w:ascii="Arial" w:hAnsi="Arial" w:cs="Arial"/>
          <w:lang w:val="pt-BR"/>
        </w:rPr>
      </w:pPr>
      <w:r w:rsidRPr="00102C7F">
        <w:rPr>
          <w:rFonts w:ascii="Arial" w:hAnsi="Arial" w:cs="Arial"/>
          <w:lang w:val="pt-BR"/>
        </w:rPr>
        <w:t>Este documento tem como finalidade esclarecer possíveis termos existentes e comuns no domínio d</w:t>
      </w:r>
      <w:r w:rsidR="002A37E4">
        <w:rPr>
          <w:rFonts w:ascii="Arial" w:hAnsi="Arial" w:cs="Arial"/>
          <w:lang w:val="pt-BR"/>
        </w:rPr>
        <w:t>e</w:t>
      </w:r>
      <w:r w:rsidRPr="00102C7F">
        <w:rPr>
          <w:rFonts w:ascii="Arial" w:hAnsi="Arial" w:cs="Arial"/>
          <w:lang w:val="pt-BR"/>
        </w:rPr>
        <w:t xml:space="preserve"> negócio de nosso cliente aos envolvidos não familiares com tais termos.</w:t>
      </w:r>
    </w:p>
    <w:p w14:paraId="561DB1E7" w14:textId="50FDD089" w:rsidR="003D7CF1" w:rsidRDefault="003A1D75" w:rsidP="00464D0D">
      <w:pPr>
        <w:pStyle w:val="Ttulo2"/>
        <w:rPr>
          <w:lang w:val="pt-BR"/>
        </w:rPr>
      </w:pPr>
      <w:bookmarkStart w:id="3" w:name="_Toc456600919"/>
      <w:bookmarkStart w:id="4" w:name="_Toc456598588"/>
      <w:bookmarkStart w:id="5" w:name="_Toc18206572"/>
      <w:r>
        <w:rPr>
          <w:lang w:val="pt-BR"/>
        </w:rPr>
        <w:t>Escopo</w:t>
      </w:r>
      <w:bookmarkEnd w:id="3"/>
      <w:bookmarkEnd w:id="4"/>
      <w:bookmarkEnd w:id="5"/>
    </w:p>
    <w:p w14:paraId="62A7C8FC" w14:textId="39AD0CD9" w:rsidR="008127A0" w:rsidRPr="00102C7F" w:rsidRDefault="00464D0D" w:rsidP="008127A0">
      <w:pPr>
        <w:ind w:left="720"/>
        <w:rPr>
          <w:rFonts w:ascii="Arial" w:hAnsi="Arial" w:cs="Arial"/>
          <w:lang w:val="pt-BR"/>
        </w:rPr>
      </w:pPr>
      <w:r w:rsidRPr="00102C7F">
        <w:rPr>
          <w:rFonts w:ascii="Arial" w:hAnsi="Arial" w:cs="Arial"/>
          <w:lang w:val="pt-BR"/>
        </w:rPr>
        <w:t>O glossário de neg</w:t>
      </w:r>
      <w:r w:rsidR="008127A0" w:rsidRPr="00102C7F">
        <w:rPr>
          <w:rFonts w:ascii="Arial" w:hAnsi="Arial" w:cs="Arial"/>
          <w:lang w:val="pt-BR"/>
        </w:rPr>
        <w:t>ócio está relacionado ao projeto do sistema de estacionamento.</w:t>
      </w:r>
    </w:p>
    <w:p w14:paraId="63F8994A" w14:textId="33EC3474" w:rsidR="003D7CF1" w:rsidRDefault="003A1D75">
      <w:pPr>
        <w:pStyle w:val="Ttulo2"/>
        <w:rPr>
          <w:lang w:val="pt-BR"/>
        </w:rPr>
      </w:pPr>
      <w:bookmarkStart w:id="6" w:name="_Toc456600922"/>
      <w:bookmarkStart w:id="7" w:name="_Toc456598591"/>
      <w:bookmarkStart w:id="8" w:name="_Toc18206574"/>
      <w:r>
        <w:rPr>
          <w:lang w:val="pt-BR"/>
        </w:rPr>
        <w:t>Visão Geral</w:t>
      </w:r>
      <w:bookmarkEnd w:id="6"/>
      <w:bookmarkEnd w:id="7"/>
      <w:bookmarkEnd w:id="8"/>
    </w:p>
    <w:p w14:paraId="07A52288" w14:textId="4DFDA44D" w:rsidR="00750D1E" w:rsidRPr="00102C7F" w:rsidRDefault="000E622C" w:rsidP="00750D1E">
      <w:pPr>
        <w:ind w:left="720"/>
        <w:rPr>
          <w:rFonts w:ascii="Arial" w:hAnsi="Arial" w:cs="Arial"/>
          <w:lang w:val="pt-BR"/>
        </w:rPr>
      </w:pPr>
      <w:r w:rsidRPr="00102C7F">
        <w:rPr>
          <w:rFonts w:ascii="Arial" w:hAnsi="Arial" w:cs="Arial"/>
          <w:lang w:val="pt-BR"/>
        </w:rPr>
        <w:t>A seção a seguir tra</w:t>
      </w:r>
      <w:r w:rsidR="006D5CF3" w:rsidRPr="00102C7F">
        <w:rPr>
          <w:rFonts w:ascii="Arial" w:hAnsi="Arial" w:cs="Arial"/>
          <w:lang w:val="pt-BR"/>
        </w:rPr>
        <w:t xml:space="preserve">rá de apontar </w:t>
      </w:r>
      <w:r w:rsidR="00E17A8A" w:rsidRPr="00102C7F">
        <w:rPr>
          <w:rFonts w:ascii="Arial" w:hAnsi="Arial" w:cs="Arial"/>
          <w:lang w:val="pt-BR"/>
        </w:rPr>
        <w:t>todos os termos presentes</w:t>
      </w:r>
      <w:r w:rsidR="006D5D08" w:rsidRPr="00102C7F">
        <w:rPr>
          <w:rFonts w:ascii="Arial" w:hAnsi="Arial" w:cs="Arial"/>
          <w:lang w:val="pt-BR"/>
        </w:rPr>
        <w:t xml:space="preserve"> no domínio d</w:t>
      </w:r>
      <w:r w:rsidR="002A37E4">
        <w:rPr>
          <w:rFonts w:ascii="Arial" w:hAnsi="Arial" w:cs="Arial"/>
          <w:lang w:val="pt-BR"/>
        </w:rPr>
        <w:t>e</w:t>
      </w:r>
      <w:r w:rsidR="006D5D08" w:rsidRPr="00102C7F">
        <w:rPr>
          <w:rFonts w:ascii="Arial" w:hAnsi="Arial" w:cs="Arial"/>
          <w:lang w:val="pt-BR"/>
        </w:rPr>
        <w:t xml:space="preserve"> negócio</w:t>
      </w:r>
      <w:r w:rsidR="00B84336" w:rsidRPr="00102C7F">
        <w:rPr>
          <w:rFonts w:ascii="Arial" w:hAnsi="Arial" w:cs="Arial"/>
          <w:lang w:val="pt-BR"/>
        </w:rPr>
        <w:t xml:space="preserve"> que podem gerar dúvidas </w:t>
      </w:r>
      <w:r w:rsidR="00452FA6" w:rsidRPr="00102C7F">
        <w:rPr>
          <w:rFonts w:ascii="Arial" w:hAnsi="Arial" w:cs="Arial"/>
          <w:lang w:val="pt-BR"/>
        </w:rPr>
        <w:t xml:space="preserve">a alguns envolvidos. </w:t>
      </w:r>
      <w:r w:rsidR="002B0935" w:rsidRPr="00102C7F">
        <w:rPr>
          <w:rFonts w:ascii="Arial" w:hAnsi="Arial" w:cs="Arial"/>
          <w:lang w:val="pt-BR"/>
        </w:rPr>
        <w:t xml:space="preserve">Abaixo de cada termo é descrito o significado </w:t>
      </w:r>
      <w:r w:rsidR="00F3426E" w:rsidRPr="00102C7F">
        <w:rPr>
          <w:rFonts w:ascii="Arial" w:hAnsi="Arial" w:cs="Arial"/>
          <w:lang w:val="pt-BR"/>
        </w:rPr>
        <w:t>do próprio. Os termos não estão organizados alfabeticament</w:t>
      </w:r>
      <w:r w:rsidR="00B625A1" w:rsidRPr="00102C7F">
        <w:rPr>
          <w:rFonts w:ascii="Arial" w:hAnsi="Arial" w:cs="Arial"/>
          <w:lang w:val="pt-BR"/>
        </w:rPr>
        <w:t xml:space="preserve">e, </w:t>
      </w:r>
      <w:r w:rsidR="00DF04F1" w:rsidRPr="00102C7F">
        <w:rPr>
          <w:rFonts w:ascii="Arial" w:hAnsi="Arial" w:cs="Arial"/>
          <w:lang w:val="pt-BR"/>
        </w:rPr>
        <w:t xml:space="preserve">pois </w:t>
      </w:r>
      <w:r w:rsidR="00E17A8A" w:rsidRPr="00102C7F">
        <w:rPr>
          <w:rFonts w:ascii="Arial" w:hAnsi="Arial" w:cs="Arial"/>
          <w:lang w:val="pt-BR"/>
        </w:rPr>
        <w:t>foi preferido organizar os tópicos relacionados próximos</w:t>
      </w:r>
      <w:r w:rsidR="0029607F" w:rsidRPr="00102C7F">
        <w:rPr>
          <w:rFonts w:ascii="Arial" w:hAnsi="Arial" w:cs="Arial"/>
          <w:lang w:val="pt-BR"/>
        </w:rPr>
        <w:t xml:space="preserve"> uns dos outros.</w:t>
      </w:r>
      <w:r w:rsidR="006D5CF3" w:rsidRPr="00102C7F">
        <w:rPr>
          <w:rFonts w:ascii="Arial" w:hAnsi="Arial" w:cs="Arial"/>
          <w:lang w:val="pt-BR"/>
        </w:rPr>
        <w:t xml:space="preserve"> </w:t>
      </w:r>
    </w:p>
    <w:p w14:paraId="2FEA6D02" w14:textId="77777777" w:rsidR="003D7CF1" w:rsidRDefault="003A1D75">
      <w:pPr>
        <w:pStyle w:val="Ttulo1"/>
        <w:ind w:left="1080" w:hanging="360"/>
        <w:rPr>
          <w:sz w:val="20"/>
          <w:szCs w:val="20"/>
          <w:lang w:val="pt-BR"/>
        </w:rPr>
      </w:pPr>
      <w:bookmarkStart w:id="9" w:name="_Toc18206575"/>
      <w:r>
        <w:rPr>
          <w:sz w:val="20"/>
          <w:szCs w:val="20"/>
          <w:lang w:val="pt-BR"/>
        </w:rPr>
        <w:t>Definições</w:t>
      </w:r>
      <w:bookmarkEnd w:id="9"/>
    </w:p>
    <w:p w14:paraId="64FC6788" w14:textId="287D45E2" w:rsidR="003D7CF1" w:rsidRDefault="009A195C">
      <w:pPr>
        <w:pStyle w:val="Ttulo2"/>
        <w:widowControl/>
        <w:rPr>
          <w:lang w:val="pt-BR"/>
        </w:rPr>
      </w:pPr>
      <w:r>
        <w:rPr>
          <w:lang w:val="pt-BR"/>
        </w:rPr>
        <w:t>Manobrar</w:t>
      </w:r>
    </w:p>
    <w:p w14:paraId="421CA92B" w14:textId="332CD93C" w:rsidR="003D7CF1" w:rsidRPr="007F60AD" w:rsidRDefault="00B35E5B" w:rsidP="00C24995">
      <w:pPr>
        <w:pStyle w:val="InfoBlue"/>
        <w:rPr>
          <w:rFonts w:ascii="Arial" w:hAnsi="Arial" w:cs="Arial"/>
          <w:i w:val="0"/>
          <w:iCs w:val="0"/>
          <w:color w:val="auto"/>
          <w:lang w:val="pt-BR"/>
        </w:rPr>
      </w:pPr>
      <w:r>
        <w:rPr>
          <w:rFonts w:ascii="Arial" w:hAnsi="Arial" w:cs="Arial"/>
          <w:i w:val="0"/>
          <w:iCs w:val="0"/>
          <w:color w:val="auto"/>
          <w:lang w:val="pt-BR"/>
        </w:rPr>
        <w:t>O</w:t>
      </w:r>
      <w:r w:rsidR="007F60AD">
        <w:rPr>
          <w:rFonts w:ascii="Arial" w:hAnsi="Arial" w:cs="Arial"/>
          <w:i w:val="0"/>
          <w:iCs w:val="0"/>
          <w:color w:val="auto"/>
          <w:lang w:val="pt-BR"/>
        </w:rPr>
        <w:t xml:space="preserve"> </w:t>
      </w:r>
      <w:r w:rsidR="00D45E36">
        <w:rPr>
          <w:rFonts w:ascii="Arial" w:hAnsi="Arial" w:cs="Arial"/>
          <w:i w:val="0"/>
          <w:iCs w:val="0"/>
          <w:color w:val="auto"/>
          <w:lang w:val="pt-BR"/>
        </w:rPr>
        <w:t xml:space="preserve">ato de fazer </w:t>
      </w:r>
      <w:r w:rsidR="001A5609">
        <w:rPr>
          <w:rFonts w:ascii="Arial" w:hAnsi="Arial" w:cs="Arial"/>
          <w:i w:val="0"/>
          <w:iCs w:val="0"/>
          <w:color w:val="auto"/>
          <w:lang w:val="pt-BR"/>
        </w:rPr>
        <w:t>algo se movimentar, no nosso contexto do estacionamento</w:t>
      </w:r>
      <w:r w:rsidR="006772D1">
        <w:rPr>
          <w:rFonts w:ascii="Arial" w:hAnsi="Arial" w:cs="Arial"/>
          <w:i w:val="0"/>
          <w:iCs w:val="0"/>
          <w:color w:val="auto"/>
          <w:lang w:val="pt-BR"/>
        </w:rPr>
        <w:t xml:space="preserve"> </w:t>
      </w:r>
      <w:r w:rsidR="001A5609">
        <w:rPr>
          <w:rFonts w:ascii="Arial" w:hAnsi="Arial" w:cs="Arial"/>
          <w:i w:val="0"/>
          <w:iCs w:val="0"/>
          <w:color w:val="auto"/>
          <w:lang w:val="pt-BR"/>
        </w:rPr>
        <w:t xml:space="preserve">está relacionado </w:t>
      </w:r>
      <w:r w:rsidR="00C24995">
        <w:rPr>
          <w:rFonts w:ascii="Arial" w:hAnsi="Arial" w:cs="Arial"/>
          <w:i w:val="0"/>
          <w:iCs w:val="0"/>
          <w:color w:val="auto"/>
          <w:lang w:val="pt-BR"/>
        </w:rPr>
        <w:t>a</w:t>
      </w:r>
      <w:r w:rsidR="006772D1">
        <w:rPr>
          <w:rFonts w:ascii="Arial" w:hAnsi="Arial" w:cs="Arial"/>
          <w:i w:val="0"/>
          <w:iCs w:val="0"/>
          <w:color w:val="auto"/>
          <w:lang w:val="pt-BR"/>
        </w:rPr>
        <w:t>o</w:t>
      </w:r>
      <w:r w:rsidR="00C24995">
        <w:rPr>
          <w:rFonts w:ascii="Arial" w:hAnsi="Arial" w:cs="Arial"/>
          <w:i w:val="0"/>
          <w:iCs w:val="0"/>
          <w:color w:val="auto"/>
          <w:lang w:val="pt-BR"/>
        </w:rPr>
        <w:t xml:space="preserve"> ato de </w:t>
      </w:r>
      <w:r w:rsidR="007F60AD">
        <w:rPr>
          <w:rFonts w:ascii="Arial" w:hAnsi="Arial" w:cs="Arial"/>
          <w:i w:val="0"/>
          <w:iCs w:val="0"/>
          <w:color w:val="auto"/>
          <w:lang w:val="pt-BR"/>
        </w:rPr>
        <w:t xml:space="preserve">dirigir </w:t>
      </w:r>
      <w:r w:rsidR="004A7EF8">
        <w:rPr>
          <w:rFonts w:ascii="Arial" w:hAnsi="Arial" w:cs="Arial"/>
          <w:i w:val="0"/>
          <w:iCs w:val="0"/>
          <w:color w:val="auto"/>
          <w:lang w:val="pt-BR"/>
        </w:rPr>
        <w:t>para poder</w:t>
      </w:r>
      <w:r w:rsidR="007F60AD">
        <w:rPr>
          <w:rFonts w:ascii="Arial" w:hAnsi="Arial" w:cs="Arial"/>
          <w:i w:val="0"/>
          <w:iCs w:val="0"/>
          <w:color w:val="auto"/>
          <w:lang w:val="pt-BR"/>
        </w:rPr>
        <w:t xml:space="preserve"> estacionar um </w:t>
      </w:r>
      <w:r w:rsidR="00911A37">
        <w:rPr>
          <w:rFonts w:ascii="Arial" w:hAnsi="Arial" w:cs="Arial"/>
          <w:i w:val="0"/>
          <w:iCs w:val="0"/>
          <w:color w:val="auto"/>
          <w:lang w:val="pt-BR"/>
        </w:rPr>
        <w:t>veículo ou retirar um veículo de determina vaga.</w:t>
      </w:r>
    </w:p>
    <w:p w14:paraId="75CAB912" w14:textId="01777BBC" w:rsidR="003D7CF1" w:rsidRDefault="001600DC" w:rsidP="00911A37">
      <w:pPr>
        <w:pStyle w:val="Ttulo2"/>
        <w:widowControl/>
        <w:rPr>
          <w:lang w:val="pt-BR"/>
        </w:rPr>
      </w:pPr>
      <w:r>
        <w:rPr>
          <w:lang w:val="pt-BR"/>
        </w:rPr>
        <w:t>Manobrista</w:t>
      </w:r>
      <w:r w:rsidR="009A195C">
        <w:rPr>
          <w:lang w:val="pt-BR"/>
        </w:rPr>
        <w:t xml:space="preserve"> </w:t>
      </w:r>
    </w:p>
    <w:p w14:paraId="5FD29331" w14:textId="78EC353F" w:rsidR="00911A37" w:rsidRPr="00911A37" w:rsidRDefault="006772D1" w:rsidP="00911A37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911A37">
        <w:rPr>
          <w:rFonts w:ascii="Arial" w:hAnsi="Arial" w:cs="Arial"/>
          <w:lang w:val="pt-BR"/>
        </w:rPr>
        <w:t>m profissional</w:t>
      </w:r>
      <w:r w:rsidR="00180098">
        <w:rPr>
          <w:rFonts w:ascii="Arial" w:hAnsi="Arial" w:cs="Arial"/>
          <w:lang w:val="pt-BR"/>
        </w:rPr>
        <w:t xml:space="preserve"> responsável por manobrar os veículos dos clientes</w:t>
      </w:r>
      <w:r w:rsidR="004A7EF8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</w:p>
    <w:p w14:paraId="727C3098" w14:textId="1B837468" w:rsidR="003D7CF1" w:rsidRDefault="001600DC" w:rsidP="00180098">
      <w:pPr>
        <w:pStyle w:val="Ttulo2"/>
        <w:widowControl/>
        <w:rPr>
          <w:lang w:val="pt-BR"/>
        </w:rPr>
      </w:pPr>
      <w:r>
        <w:rPr>
          <w:lang w:val="pt-BR"/>
        </w:rPr>
        <w:t>Ticket</w:t>
      </w:r>
    </w:p>
    <w:p w14:paraId="1D157799" w14:textId="1484EB64" w:rsidR="00180098" w:rsidRPr="00180098" w:rsidRDefault="00180098" w:rsidP="00180098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bilhete que será entregue ao cliente com informações sobre a hora</w:t>
      </w:r>
      <w:r w:rsidR="001B36C8">
        <w:rPr>
          <w:rFonts w:ascii="Arial" w:hAnsi="Arial" w:cs="Arial"/>
          <w:lang w:val="pt-BR"/>
        </w:rPr>
        <w:t xml:space="preserve"> de entrada, placa e modelo do veículo.</w:t>
      </w:r>
    </w:p>
    <w:p w14:paraId="1C957A76" w14:textId="44461783" w:rsidR="003D7CF1" w:rsidRDefault="002E7060">
      <w:pPr>
        <w:pStyle w:val="Ttulo2"/>
        <w:rPr>
          <w:lang w:val="pt-BR"/>
        </w:rPr>
      </w:pPr>
      <w:r>
        <w:rPr>
          <w:lang w:val="pt-BR"/>
        </w:rPr>
        <w:t>Placa</w:t>
      </w:r>
    </w:p>
    <w:p w14:paraId="5912EF64" w14:textId="7DD4EACE" w:rsidR="002E7060" w:rsidRPr="001B36C8" w:rsidRDefault="00DC1045" w:rsidP="001B36C8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</w:t>
      </w:r>
      <w:r w:rsidR="001B36C8">
        <w:rPr>
          <w:rFonts w:ascii="Arial" w:hAnsi="Arial" w:cs="Arial"/>
          <w:lang w:val="pt-BR"/>
        </w:rPr>
        <w:t xml:space="preserve">refere a </w:t>
      </w:r>
      <w:r w:rsidR="005C16CD">
        <w:rPr>
          <w:rFonts w:ascii="Arial" w:hAnsi="Arial" w:cs="Arial"/>
          <w:lang w:val="pt-BR"/>
        </w:rPr>
        <w:t>uma placa de metal utilizada pelos veículos p</w:t>
      </w:r>
      <w:r w:rsidR="00F800B0">
        <w:rPr>
          <w:rFonts w:ascii="Arial" w:hAnsi="Arial" w:cs="Arial"/>
          <w:lang w:val="pt-BR"/>
        </w:rPr>
        <w:t>or</w:t>
      </w:r>
      <w:r w:rsidR="005C16CD">
        <w:rPr>
          <w:rFonts w:ascii="Arial" w:hAnsi="Arial" w:cs="Arial"/>
          <w:lang w:val="pt-BR"/>
        </w:rPr>
        <w:t xml:space="preserve"> </w:t>
      </w:r>
      <w:r w:rsidR="00346836">
        <w:rPr>
          <w:rFonts w:ascii="Arial" w:hAnsi="Arial" w:cs="Arial"/>
          <w:lang w:val="pt-BR"/>
        </w:rPr>
        <w:t>razões de identificação</w:t>
      </w:r>
      <w:r w:rsidR="00582933">
        <w:rPr>
          <w:rFonts w:ascii="Arial" w:hAnsi="Arial" w:cs="Arial"/>
          <w:lang w:val="pt-BR"/>
        </w:rPr>
        <w:t xml:space="preserve">, </w:t>
      </w:r>
      <w:r w:rsidR="00346836">
        <w:rPr>
          <w:rFonts w:ascii="Arial" w:hAnsi="Arial" w:cs="Arial"/>
          <w:lang w:val="pt-BR"/>
        </w:rPr>
        <w:t xml:space="preserve">ela é </w:t>
      </w:r>
      <w:r w:rsidR="00582933">
        <w:rPr>
          <w:rFonts w:ascii="Arial" w:hAnsi="Arial" w:cs="Arial"/>
          <w:lang w:val="pt-BR"/>
        </w:rPr>
        <w:t>compost</w:t>
      </w:r>
      <w:r w:rsidR="00346836">
        <w:rPr>
          <w:rFonts w:ascii="Arial" w:hAnsi="Arial" w:cs="Arial"/>
          <w:lang w:val="pt-BR"/>
        </w:rPr>
        <w:t>a</w:t>
      </w:r>
      <w:r w:rsidR="00582933">
        <w:rPr>
          <w:rFonts w:ascii="Arial" w:hAnsi="Arial" w:cs="Arial"/>
          <w:lang w:val="pt-BR"/>
        </w:rPr>
        <w:t xml:space="preserve"> por 3 letras e 4 números.</w:t>
      </w:r>
    </w:p>
    <w:p w14:paraId="1241C306" w14:textId="3A8832E9" w:rsidR="002E7060" w:rsidRDefault="002E7060" w:rsidP="002E7060">
      <w:pPr>
        <w:pStyle w:val="Ttulo2"/>
        <w:rPr>
          <w:lang w:val="pt-BR"/>
        </w:rPr>
      </w:pPr>
      <w:r>
        <w:rPr>
          <w:lang w:val="pt-BR"/>
        </w:rPr>
        <w:t>Modelo</w:t>
      </w:r>
    </w:p>
    <w:p w14:paraId="55A5B5DB" w14:textId="56B96E29" w:rsidR="002E7060" w:rsidRDefault="00582933" w:rsidP="0058293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refere ao modelo</w:t>
      </w:r>
      <w:r w:rsidR="00CA1BC5">
        <w:rPr>
          <w:rFonts w:ascii="Arial" w:hAnsi="Arial" w:cs="Arial"/>
          <w:lang w:val="pt-BR"/>
        </w:rPr>
        <w:t xml:space="preserve"> d</w:t>
      </w:r>
      <w:r w:rsidR="00464D0D">
        <w:rPr>
          <w:rFonts w:ascii="Arial" w:hAnsi="Arial" w:cs="Arial"/>
          <w:lang w:val="pt-BR"/>
        </w:rPr>
        <w:t>e um</w:t>
      </w:r>
      <w:r w:rsidR="00CA1BC5">
        <w:rPr>
          <w:rFonts w:ascii="Arial" w:hAnsi="Arial" w:cs="Arial"/>
          <w:lang w:val="pt-BR"/>
        </w:rPr>
        <w:t xml:space="preserve"> veículo, sendo um nome definido pela empresa da marca.</w:t>
      </w:r>
    </w:p>
    <w:p w14:paraId="00EC9162" w14:textId="77777777" w:rsidR="00CA1BC5" w:rsidRPr="00582933" w:rsidRDefault="00CA1BC5" w:rsidP="00582933">
      <w:pPr>
        <w:ind w:left="720"/>
        <w:rPr>
          <w:rFonts w:ascii="Arial" w:hAnsi="Arial" w:cs="Arial"/>
          <w:lang w:val="pt-BR"/>
        </w:rPr>
      </w:pPr>
    </w:p>
    <w:p w14:paraId="0C7EFF1C" w14:textId="49CE92C8" w:rsidR="002E7060" w:rsidRDefault="002E7060" w:rsidP="002E7060">
      <w:pPr>
        <w:pStyle w:val="Ttulo2"/>
        <w:rPr>
          <w:lang w:val="pt-BR"/>
        </w:rPr>
      </w:pPr>
      <w:r>
        <w:rPr>
          <w:lang w:val="pt-BR"/>
        </w:rPr>
        <w:t>P</w:t>
      </w:r>
      <w:r>
        <w:rPr>
          <w:lang w:val="pt-BR"/>
        </w:rPr>
        <w:t>orta Chaves</w:t>
      </w:r>
    </w:p>
    <w:p w14:paraId="14E1CEF0" w14:textId="12B6BA26" w:rsidR="00CA1BC5" w:rsidRDefault="00CA1BC5" w:rsidP="00CA1BC5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móvel criado para portar qualquer tipo de chave, no caso do estacionamento, utilizado para portar chaves de veículos dos clientes.</w:t>
      </w:r>
    </w:p>
    <w:p w14:paraId="070FEE4B" w14:textId="0935665A" w:rsidR="00683B92" w:rsidRDefault="00683B92" w:rsidP="00CA1BC5">
      <w:pPr>
        <w:ind w:left="720"/>
        <w:rPr>
          <w:rFonts w:ascii="Arial" w:hAnsi="Arial" w:cs="Arial"/>
          <w:lang w:val="pt-BR"/>
        </w:rPr>
      </w:pPr>
    </w:p>
    <w:p w14:paraId="02763434" w14:textId="7FD2F734" w:rsidR="00683B92" w:rsidRDefault="00683B92" w:rsidP="00683B92">
      <w:pPr>
        <w:pStyle w:val="Ttulo2"/>
        <w:rPr>
          <w:lang w:val="pt-BR"/>
        </w:rPr>
      </w:pPr>
      <w:r>
        <w:rPr>
          <w:lang w:val="pt-BR"/>
        </w:rPr>
        <w:t>Tabela de Preços</w:t>
      </w:r>
    </w:p>
    <w:p w14:paraId="5B6270E3" w14:textId="153A856F" w:rsidR="00683B92" w:rsidRPr="00683B92" w:rsidRDefault="00683B92" w:rsidP="00683B92">
      <w:pPr>
        <w:ind w:left="720"/>
        <w:rPr>
          <w:lang w:val="pt-BR"/>
        </w:rPr>
      </w:pPr>
      <w:r>
        <w:rPr>
          <w:rFonts w:ascii="Arial" w:hAnsi="Arial" w:cs="Arial"/>
          <w:lang w:val="pt-BR"/>
        </w:rPr>
        <w:t>Uma tabela que aponta para os valores que serão cobrados aos clientes</w:t>
      </w:r>
      <w:r w:rsidR="00611F3B">
        <w:rPr>
          <w:rFonts w:ascii="Arial" w:hAnsi="Arial" w:cs="Arial"/>
          <w:lang w:val="pt-BR"/>
        </w:rPr>
        <w:t xml:space="preserve">, podendo ser </w:t>
      </w:r>
      <w:r w:rsidR="00D318EC">
        <w:rPr>
          <w:rFonts w:ascii="Arial" w:hAnsi="Arial" w:cs="Arial"/>
          <w:lang w:val="pt-BR"/>
        </w:rPr>
        <w:t>por</w:t>
      </w:r>
      <w:r w:rsidR="00611F3B">
        <w:rPr>
          <w:rFonts w:ascii="Arial" w:hAnsi="Arial" w:cs="Arial"/>
          <w:lang w:val="pt-BR"/>
        </w:rPr>
        <w:t xml:space="preserve"> min</w:t>
      </w:r>
      <w:r w:rsidR="006B7405">
        <w:rPr>
          <w:rFonts w:ascii="Arial" w:hAnsi="Arial" w:cs="Arial"/>
          <w:lang w:val="pt-BR"/>
        </w:rPr>
        <w:t>utos, horas, dias ou m</w:t>
      </w:r>
      <w:r w:rsidR="001F4608">
        <w:rPr>
          <w:rFonts w:ascii="Arial" w:hAnsi="Arial" w:cs="Arial"/>
          <w:lang w:val="pt-BR"/>
        </w:rPr>
        <w:t>eses</w:t>
      </w:r>
      <w:r w:rsidR="006B7405">
        <w:rPr>
          <w:rFonts w:ascii="Arial" w:hAnsi="Arial" w:cs="Arial"/>
          <w:lang w:val="pt-BR"/>
        </w:rPr>
        <w:t xml:space="preserve">. Para cada tipo </w:t>
      </w:r>
      <w:r w:rsidR="001F4608">
        <w:rPr>
          <w:rFonts w:ascii="Arial" w:hAnsi="Arial" w:cs="Arial"/>
          <w:lang w:val="pt-BR"/>
        </w:rPr>
        <w:t xml:space="preserve">de </w:t>
      </w:r>
      <w:r w:rsidR="006B7405">
        <w:rPr>
          <w:rFonts w:ascii="Arial" w:hAnsi="Arial" w:cs="Arial"/>
          <w:lang w:val="pt-BR"/>
        </w:rPr>
        <w:t>veículo, nor</w:t>
      </w:r>
      <w:r w:rsidR="00B8719B">
        <w:rPr>
          <w:rFonts w:ascii="Arial" w:hAnsi="Arial" w:cs="Arial"/>
          <w:lang w:val="pt-BR"/>
        </w:rPr>
        <w:t>malmente, é um valor diferente</w:t>
      </w:r>
      <w:r w:rsidR="00B71C8E">
        <w:rPr>
          <w:rFonts w:ascii="Arial" w:hAnsi="Arial" w:cs="Arial"/>
          <w:lang w:val="pt-BR"/>
        </w:rPr>
        <w:t xml:space="preserve"> cobrado</w:t>
      </w:r>
      <w:r w:rsidR="00B8719B">
        <w:rPr>
          <w:rFonts w:ascii="Arial" w:hAnsi="Arial" w:cs="Arial"/>
          <w:lang w:val="pt-BR"/>
        </w:rPr>
        <w:t>.</w:t>
      </w:r>
      <w:r w:rsidR="00611F3B">
        <w:rPr>
          <w:rFonts w:ascii="Arial" w:hAnsi="Arial" w:cs="Arial"/>
          <w:lang w:val="pt-BR"/>
        </w:rPr>
        <w:t xml:space="preserve"> </w:t>
      </w:r>
    </w:p>
    <w:p w14:paraId="60A43986" w14:textId="77777777" w:rsidR="00683B92" w:rsidRPr="00CA1BC5" w:rsidRDefault="00683B92" w:rsidP="00CA1BC5">
      <w:pPr>
        <w:ind w:left="720"/>
        <w:rPr>
          <w:rFonts w:ascii="Arial" w:hAnsi="Arial" w:cs="Arial"/>
          <w:lang w:val="pt-BR"/>
        </w:rPr>
      </w:pPr>
    </w:p>
    <w:p w14:paraId="4844164A" w14:textId="5E407BE2" w:rsidR="003A1D75" w:rsidRDefault="003A1D75" w:rsidP="005B4BD1">
      <w:pPr>
        <w:pStyle w:val="InfoBlue"/>
        <w:ind w:left="0"/>
        <w:rPr>
          <w:lang w:val="pt-BR"/>
        </w:rPr>
      </w:pPr>
    </w:p>
    <w:sectPr w:rsidR="003A1D7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24452" w14:textId="77777777" w:rsidR="00982B07" w:rsidRDefault="00982B07">
      <w:pPr>
        <w:spacing w:line="240" w:lineRule="auto"/>
      </w:pPr>
      <w:r>
        <w:separator/>
      </w:r>
    </w:p>
  </w:endnote>
  <w:endnote w:type="continuationSeparator" w:id="0">
    <w:p w14:paraId="1C80E0AD" w14:textId="77777777" w:rsidR="00982B07" w:rsidRDefault="00982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7CF1" w14:paraId="3F2845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AB74AF" w14:textId="77777777" w:rsidR="003D7CF1" w:rsidRDefault="003A1D7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A83CA9" w14:textId="24CE3C13" w:rsidR="003D7CF1" w:rsidRDefault="003A1D7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3A1D75">
            <w:rPr>
              <w:b/>
              <w:bCs/>
            </w:rP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2DB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BE620" w14:textId="77777777" w:rsidR="003D7CF1" w:rsidRDefault="003A1D7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6FD0EDE" w14:textId="77777777" w:rsidR="003D7CF1" w:rsidRDefault="003D7C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3FD2" w14:textId="77777777" w:rsidR="00982B07" w:rsidRDefault="00982B07">
      <w:pPr>
        <w:spacing w:line="240" w:lineRule="auto"/>
      </w:pPr>
      <w:r>
        <w:separator/>
      </w:r>
    </w:p>
  </w:footnote>
  <w:footnote w:type="continuationSeparator" w:id="0">
    <w:p w14:paraId="17898A5A" w14:textId="77777777" w:rsidR="00982B07" w:rsidRDefault="00982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E0A5" w14:textId="77777777" w:rsidR="003D7CF1" w:rsidRDefault="003D7CF1">
    <w:pPr>
      <w:rPr>
        <w:sz w:val="24"/>
        <w:szCs w:val="24"/>
      </w:rPr>
    </w:pPr>
  </w:p>
  <w:p w14:paraId="0F870505" w14:textId="77777777" w:rsidR="003D7CF1" w:rsidRDefault="003D7CF1">
    <w:pPr>
      <w:pBdr>
        <w:top w:val="single" w:sz="6" w:space="1" w:color="auto"/>
      </w:pBdr>
      <w:rPr>
        <w:sz w:val="24"/>
        <w:szCs w:val="24"/>
      </w:rPr>
    </w:pPr>
  </w:p>
  <w:p w14:paraId="07F78BF9" w14:textId="6B4ACD73" w:rsidR="003D7CF1" w:rsidRDefault="0097191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FATEC – MOGI DAS CRUZES</w:t>
    </w:r>
  </w:p>
  <w:p w14:paraId="2FB8A120" w14:textId="77777777" w:rsidR="00AD5D06" w:rsidRDefault="00AD5D06" w:rsidP="00AD5D06">
    <w:pPr>
      <w:pBdr>
        <w:bottom w:val="single" w:sz="6" w:space="1" w:color="auto"/>
      </w:pBdr>
      <w:rPr>
        <w:sz w:val="24"/>
        <w:szCs w:val="24"/>
      </w:rPr>
    </w:pPr>
  </w:p>
  <w:p w14:paraId="3EC1966A" w14:textId="77777777" w:rsidR="003D7CF1" w:rsidRDefault="003D7C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7CF1" w14:paraId="30B918C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435919" w14:textId="34B37197" w:rsidR="003D7CF1" w:rsidRDefault="00D45480">
          <w:r>
            <w:t xml:space="preserve">Sistema de </w:t>
          </w:r>
          <w:proofErr w:type="spellStart"/>
          <w:r>
            <w:t>Estacionamento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BDF6FD" w14:textId="47D67887" w:rsidR="003D7CF1" w:rsidRDefault="003A1D7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D45480">
            <w:t>1</w:t>
          </w:r>
          <w:r>
            <w:t>.0</w:t>
          </w:r>
        </w:p>
      </w:tc>
    </w:tr>
    <w:tr w:rsidR="003D7CF1" w14:paraId="31A34C0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F7A3F1" w14:textId="77777777" w:rsidR="003D7CF1" w:rsidRDefault="003A1D7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Glossário</w:t>
          </w:r>
          <w:proofErr w:type="spellEnd"/>
          <w:r>
            <w:t xml:space="preserve"> de </w:t>
          </w:r>
          <w:proofErr w:type="spellStart"/>
          <w:r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5929C0" w14:textId="56104273" w:rsidR="003D7CF1" w:rsidRDefault="003A1D7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D45480">
            <w:rPr>
              <w:lang w:val="pt-BR"/>
            </w:rPr>
            <w:t>18/06/2021</w:t>
          </w:r>
        </w:p>
      </w:tc>
    </w:tr>
    <w:tr w:rsidR="003D7CF1" w14:paraId="2E19EDF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A8282B" w14:textId="77777777" w:rsidR="003D7CF1" w:rsidRDefault="003A1D75">
          <w:r>
            <w:rPr>
              <w:lang w:val="pt-BR"/>
            </w:rPr>
            <w:t>&lt;identificador do documento&gt;</w:t>
          </w:r>
        </w:p>
      </w:tc>
    </w:tr>
  </w:tbl>
  <w:p w14:paraId="33CBB9C2" w14:textId="77777777" w:rsidR="003D7CF1" w:rsidRDefault="003D7C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E306D8"/>
    <w:multiLevelType w:val="multilevel"/>
    <w:tmpl w:val="8160E8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D75"/>
    <w:rsid w:val="00004686"/>
    <w:rsid w:val="000C7A04"/>
    <w:rsid w:val="000E622C"/>
    <w:rsid w:val="00102C7F"/>
    <w:rsid w:val="001600DC"/>
    <w:rsid w:val="00167745"/>
    <w:rsid w:val="00180098"/>
    <w:rsid w:val="001A5609"/>
    <w:rsid w:val="001B36C8"/>
    <w:rsid w:val="001D485C"/>
    <w:rsid w:val="001F4608"/>
    <w:rsid w:val="00283463"/>
    <w:rsid w:val="0029607F"/>
    <w:rsid w:val="002A37E4"/>
    <w:rsid w:val="002B0935"/>
    <w:rsid w:val="002E7060"/>
    <w:rsid w:val="00302DBD"/>
    <w:rsid w:val="00346836"/>
    <w:rsid w:val="00374CA0"/>
    <w:rsid w:val="00396411"/>
    <w:rsid w:val="003A1D75"/>
    <w:rsid w:val="003D7CF1"/>
    <w:rsid w:val="004143B9"/>
    <w:rsid w:val="00452FA6"/>
    <w:rsid w:val="00464D0D"/>
    <w:rsid w:val="004A7EF8"/>
    <w:rsid w:val="00582933"/>
    <w:rsid w:val="005B4BD1"/>
    <w:rsid w:val="005C16CD"/>
    <w:rsid w:val="00611F3B"/>
    <w:rsid w:val="0061574B"/>
    <w:rsid w:val="00652B29"/>
    <w:rsid w:val="006772D1"/>
    <w:rsid w:val="00683B92"/>
    <w:rsid w:val="006B7405"/>
    <w:rsid w:val="006D5CF3"/>
    <w:rsid w:val="006D5D08"/>
    <w:rsid w:val="00750D1E"/>
    <w:rsid w:val="00792C7A"/>
    <w:rsid w:val="007F60AD"/>
    <w:rsid w:val="008127A0"/>
    <w:rsid w:val="008E7A1D"/>
    <w:rsid w:val="00911A37"/>
    <w:rsid w:val="00914D0F"/>
    <w:rsid w:val="00954056"/>
    <w:rsid w:val="009717C9"/>
    <w:rsid w:val="00971917"/>
    <w:rsid w:val="00982B07"/>
    <w:rsid w:val="009A195C"/>
    <w:rsid w:val="009B6207"/>
    <w:rsid w:val="00AD5D06"/>
    <w:rsid w:val="00B35E5B"/>
    <w:rsid w:val="00B625A1"/>
    <w:rsid w:val="00B71C8E"/>
    <w:rsid w:val="00B84336"/>
    <w:rsid w:val="00B8719B"/>
    <w:rsid w:val="00C14071"/>
    <w:rsid w:val="00C24995"/>
    <w:rsid w:val="00C56419"/>
    <w:rsid w:val="00CA1BC5"/>
    <w:rsid w:val="00D318EC"/>
    <w:rsid w:val="00D45480"/>
    <w:rsid w:val="00D45E36"/>
    <w:rsid w:val="00D5005A"/>
    <w:rsid w:val="00D631C8"/>
    <w:rsid w:val="00DA2EE6"/>
    <w:rsid w:val="00DC1045"/>
    <w:rsid w:val="00DF04F1"/>
    <w:rsid w:val="00E17A8A"/>
    <w:rsid w:val="00F11F7B"/>
    <w:rsid w:val="00F24BB5"/>
    <w:rsid w:val="00F3426E"/>
    <w:rsid w:val="00F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1FB7B7"/>
  <w15:chartTrackingRefBased/>
  <w15:docId w15:val="{33DAB283-E7C3-4B30-9AD8-B677DDD5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B92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Ttulo2Char">
    <w:name w:val="Título 2 Char"/>
    <w:link w:val="Ttulo2"/>
    <w:rsid w:val="002E7060"/>
    <w:rPr>
      <w:rFonts w:ascii="Arial" w:hAnsi="Arial"/>
      <w:b/>
      <w:b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r\OneDrive%20-%20Fatec%20Centro%20Paula%20Souza\3&#176;%20Semestre\Engenharia%20de%20SW%20II\tarefa-git-luque\negocio\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glossario_negocio</Template>
  <TotalTime>59</TotalTime>
  <Pages>4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 de Negócios</vt:lpstr>
    </vt:vector>
  </TitlesOfParts>
  <Company>&lt;Nome da Empresa&gt;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Denir</dc:creator>
  <cp:keywords/>
  <dc:description/>
  <cp:lastModifiedBy>DENIR DE ASSIS JUNIOR</cp:lastModifiedBy>
  <cp:revision>71</cp:revision>
  <dcterms:created xsi:type="dcterms:W3CDTF">2021-06-18T23:18:00Z</dcterms:created>
  <dcterms:modified xsi:type="dcterms:W3CDTF">2021-06-19T00:19:00Z</dcterms:modified>
</cp:coreProperties>
</file>